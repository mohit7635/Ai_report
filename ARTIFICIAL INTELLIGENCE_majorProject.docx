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3A4D" w14:textId="77777777" w:rsidR="00C6554A" w:rsidRPr="008B5277" w:rsidRDefault="00486C38"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A1EC72B" wp14:editId="29CB85D4">
            <wp:extent cx="3657600" cy="2687204"/>
            <wp:effectExtent l="0" t="0" r="0" b="0"/>
            <wp:docPr id="78145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284" cy="2699461"/>
                    </a:xfrm>
                    <a:prstGeom prst="rect">
                      <a:avLst/>
                    </a:prstGeom>
                    <a:noFill/>
                    <a:ln>
                      <a:noFill/>
                    </a:ln>
                  </pic:spPr>
                </pic:pic>
              </a:graphicData>
            </a:graphic>
          </wp:inline>
        </w:drawing>
      </w:r>
    </w:p>
    <w:bookmarkEnd w:id="0"/>
    <w:bookmarkEnd w:id="1"/>
    <w:bookmarkEnd w:id="2"/>
    <w:bookmarkEnd w:id="3"/>
    <w:bookmarkEnd w:id="4"/>
    <w:p w14:paraId="471591C3" w14:textId="77777777" w:rsidR="00C6554A" w:rsidRDefault="00486C38" w:rsidP="00C6554A">
      <w:pPr>
        <w:pStyle w:val="Title"/>
      </w:pPr>
      <w:r>
        <w:t>ARTIFICIAL INTELLIGENCE</w:t>
      </w:r>
    </w:p>
    <w:p w14:paraId="2185ADFF" w14:textId="77777777" w:rsidR="00C6554A" w:rsidRPr="00D5413C" w:rsidRDefault="00486C38" w:rsidP="00C6554A">
      <w:pPr>
        <w:pStyle w:val="Subtitle"/>
      </w:pPr>
      <w:r>
        <w:t>RESEARCH AND SUBSEQUENT REPORT</w:t>
      </w:r>
    </w:p>
    <w:p w14:paraId="2070E668" w14:textId="77777777" w:rsidR="00C6554A" w:rsidRDefault="00486C38" w:rsidP="00C6554A">
      <w:pPr>
        <w:pStyle w:val="ContactInfo"/>
      </w:pPr>
      <w:r>
        <w:t>MOHIT RAJ</w:t>
      </w:r>
      <w:r w:rsidR="00C6554A">
        <w:t xml:space="preserve"> | </w:t>
      </w:r>
      <w:r>
        <w:t>MAJOR PROJECT</w:t>
      </w:r>
      <w:r w:rsidR="00C6554A">
        <w:t xml:space="preserve"> </w:t>
      </w:r>
      <w:r w:rsidR="002A20BA">
        <w:t>:ACADEMOR INTERNSHIP</w:t>
      </w:r>
      <w:r w:rsidR="00C6554A">
        <w:t>|</w:t>
      </w:r>
      <w:r w:rsidR="00C6554A" w:rsidRPr="00D5413C">
        <w:t xml:space="preserve"> </w:t>
      </w:r>
      <w:r>
        <w:t>30/10/12</w:t>
      </w:r>
      <w:r w:rsidR="00C6554A">
        <w:br w:type="page"/>
      </w:r>
    </w:p>
    <w:p w14:paraId="2643E44C" w14:textId="77777777" w:rsidR="00C6554A" w:rsidRPr="00D71504" w:rsidRDefault="00486C38" w:rsidP="00C6554A">
      <w:pPr>
        <w:pStyle w:val="Heading1"/>
        <w:rPr>
          <w:sz w:val="36"/>
          <w:szCs w:val="36"/>
        </w:rPr>
      </w:pPr>
      <w:r w:rsidRPr="00D71504">
        <w:rPr>
          <w:sz w:val="36"/>
          <w:szCs w:val="36"/>
        </w:rPr>
        <w:lastRenderedPageBreak/>
        <w:t>DEFINATION OF AI</w:t>
      </w:r>
    </w:p>
    <w:p w14:paraId="1599FA26" w14:textId="77777777" w:rsidR="00486C38" w:rsidRPr="003F3FF3" w:rsidRDefault="00486C38" w:rsidP="00486C38">
      <w:pPr>
        <w:rPr>
          <w:color w:val="000000" w:themeColor="text1"/>
        </w:rPr>
      </w:pPr>
      <w:r w:rsidRPr="003F3FF3">
        <w:rPr>
          <w:color w:val="000000" w:themeColor="text1"/>
        </w:rPr>
        <w:t>AI stands for Artificial Intelligence. It refers to the development of computer systems that can perform tasks that typically require human intelligence. This encompasses a wide range of abilities, including learning, reasoning, problem-solving, perception, and language understanding.</w:t>
      </w:r>
    </w:p>
    <w:p w14:paraId="4F1E42AB" w14:textId="77777777" w:rsidR="00486C38" w:rsidRPr="003F3FF3" w:rsidRDefault="00486C38" w:rsidP="00486C38">
      <w:pPr>
        <w:rPr>
          <w:color w:val="000000" w:themeColor="text1"/>
        </w:rPr>
      </w:pPr>
    </w:p>
    <w:p w14:paraId="56F0832B" w14:textId="77777777" w:rsidR="00486C38" w:rsidRPr="003F3FF3" w:rsidRDefault="00486C38" w:rsidP="00486C38">
      <w:pPr>
        <w:rPr>
          <w:color w:val="000000" w:themeColor="text1"/>
        </w:rPr>
      </w:pPr>
      <w:r w:rsidRPr="003F3FF3">
        <w:rPr>
          <w:color w:val="000000" w:themeColor="text1"/>
        </w:rPr>
        <w:t>There are two main types of AI:</w:t>
      </w:r>
    </w:p>
    <w:p w14:paraId="63E4FBC9" w14:textId="77777777" w:rsidR="00486C38" w:rsidRPr="003F3FF3" w:rsidRDefault="00486C38" w:rsidP="00486C38">
      <w:pPr>
        <w:rPr>
          <w:color w:val="000000" w:themeColor="text1"/>
        </w:rPr>
      </w:pPr>
      <w:r w:rsidRPr="003F3FF3">
        <w:rPr>
          <w:color w:val="000000" w:themeColor="text1"/>
        </w:rPr>
        <w:t>Narrow or Weak AI: This type of AI is designed to perform a specific task or a limited range of tasks. It is highly specialized and lacks the general cognitive abilities of humans. Examples include voice recognition systems like Siri or Alexa, and image recognition software.</w:t>
      </w:r>
    </w:p>
    <w:p w14:paraId="629C2ED3" w14:textId="77777777" w:rsidR="00486C38" w:rsidRPr="003F3FF3" w:rsidRDefault="00486C38" w:rsidP="00486C38">
      <w:pPr>
        <w:rPr>
          <w:color w:val="000000" w:themeColor="text1"/>
        </w:rPr>
      </w:pPr>
      <w:r w:rsidRPr="003F3FF3">
        <w:rPr>
          <w:color w:val="000000" w:themeColor="text1"/>
        </w:rPr>
        <w:t>General or Strong AI: This type of AI would have the ability to perform any intellectual task that a human being can do. It would have human-like cognitive abilities across a wide range of tasks. General AI remains largely theoretical and has not yet been achieved.</w:t>
      </w:r>
    </w:p>
    <w:p w14:paraId="1CBD4892" w14:textId="77777777" w:rsidR="00486C38" w:rsidRPr="003F3FF3" w:rsidRDefault="00486C38" w:rsidP="00486C38">
      <w:pPr>
        <w:rPr>
          <w:color w:val="000000" w:themeColor="text1"/>
        </w:rPr>
      </w:pPr>
      <w:r w:rsidRPr="003F3FF3">
        <w:rPr>
          <w:color w:val="000000" w:themeColor="text1"/>
        </w:rPr>
        <w:t>AI techniques can be categorized into various approaches, including:</w:t>
      </w:r>
    </w:p>
    <w:p w14:paraId="2495BC71" w14:textId="77777777" w:rsidR="00486C38" w:rsidRPr="003F3FF3" w:rsidRDefault="00486C38" w:rsidP="00486C38">
      <w:pPr>
        <w:rPr>
          <w:color w:val="000000" w:themeColor="text1"/>
        </w:rPr>
      </w:pPr>
      <w:r w:rsidRPr="003F3FF3">
        <w:rPr>
          <w:color w:val="000000" w:themeColor="text1"/>
        </w:rPr>
        <w:t>Machine Learning: This involves training algorithms to learn patterns and make decisions or predictions based on data.</w:t>
      </w:r>
    </w:p>
    <w:p w14:paraId="1F6B05C2" w14:textId="77777777" w:rsidR="00486C38" w:rsidRPr="003F3FF3" w:rsidRDefault="00486C38" w:rsidP="00486C38">
      <w:pPr>
        <w:rPr>
          <w:color w:val="000000" w:themeColor="text1"/>
        </w:rPr>
      </w:pPr>
      <w:r w:rsidRPr="003F3FF3">
        <w:rPr>
          <w:color w:val="000000" w:themeColor="text1"/>
        </w:rPr>
        <w:t>Deep Learning: A subset of machine learning, it involves using neural networks with many layers (hence "deep") to learn patterns from large amounts of data.</w:t>
      </w:r>
    </w:p>
    <w:p w14:paraId="67C89A9F" w14:textId="77777777" w:rsidR="00486C38" w:rsidRPr="003F3FF3" w:rsidRDefault="00486C38" w:rsidP="00486C38">
      <w:pPr>
        <w:rPr>
          <w:color w:val="000000" w:themeColor="text1"/>
        </w:rPr>
      </w:pPr>
      <w:r w:rsidRPr="003F3FF3">
        <w:rPr>
          <w:color w:val="000000" w:themeColor="text1"/>
        </w:rPr>
        <w:t>Natural Language Processing (NLP): This focuses on enabling machines to understand, interpret, and generate human language.</w:t>
      </w:r>
    </w:p>
    <w:p w14:paraId="15E0B9FA" w14:textId="77777777" w:rsidR="00486C38" w:rsidRPr="003F3FF3" w:rsidRDefault="00486C38" w:rsidP="00486C38">
      <w:pPr>
        <w:rPr>
          <w:color w:val="000000" w:themeColor="text1"/>
        </w:rPr>
      </w:pPr>
      <w:r w:rsidRPr="003F3FF3">
        <w:rPr>
          <w:color w:val="000000" w:themeColor="text1"/>
        </w:rPr>
        <w:t>Computer Vision: This involves enabling machines to interpret and make decisions based on visual data, like images or videos.</w:t>
      </w:r>
    </w:p>
    <w:p w14:paraId="694B7B18" w14:textId="77777777" w:rsidR="00486C38" w:rsidRDefault="00486C38" w:rsidP="00486C38">
      <w:pPr>
        <w:rPr>
          <w:color w:val="000000" w:themeColor="text1"/>
        </w:rPr>
      </w:pPr>
      <w:r w:rsidRPr="003F3FF3">
        <w:rPr>
          <w:color w:val="000000" w:themeColor="text1"/>
        </w:rPr>
        <w:t>Robotics: This integrates AI with physical systems to create machines that can perform tasks in the physical world.</w:t>
      </w:r>
    </w:p>
    <w:p w14:paraId="0FBE284E" w14:textId="77777777" w:rsidR="00353997" w:rsidRDefault="00353997" w:rsidP="00486C38">
      <w:pPr>
        <w:rPr>
          <w:color w:val="000000" w:themeColor="text1"/>
        </w:rPr>
      </w:pPr>
    </w:p>
    <w:p w14:paraId="0D1CF0FC" w14:textId="77777777" w:rsidR="00353997" w:rsidRDefault="00353997" w:rsidP="00486C38">
      <w:pPr>
        <w:rPr>
          <w:color w:val="000000" w:themeColor="text1"/>
        </w:rPr>
      </w:pPr>
    </w:p>
    <w:p w14:paraId="2A55B350" w14:textId="77777777" w:rsidR="00353997" w:rsidRPr="003F3FF3" w:rsidRDefault="00353997" w:rsidP="00486C38">
      <w:pPr>
        <w:rPr>
          <w:color w:val="000000" w:themeColor="text1"/>
        </w:rPr>
      </w:pPr>
    </w:p>
    <w:p w14:paraId="34CCCDA5" w14:textId="77777777" w:rsidR="00C6554A" w:rsidRPr="00D71504" w:rsidRDefault="00486C38" w:rsidP="00C6554A">
      <w:pPr>
        <w:pStyle w:val="Heading2"/>
        <w:rPr>
          <w:sz w:val="36"/>
          <w:szCs w:val="36"/>
        </w:rPr>
      </w:pPr>
      <w:r w:rsidRPr="00D71504">
        <w:rPr>
          <w:sz w:val="36"/>
          <w:szCs w:val="36"/>
        </w:rPr>
        <w:lastRenderedPageBreak/>
        <w:t xml:space="preserve">DATE DEVELOPMENTS FIELD THAT </w:t>
      </w:r>
      <w:r w:rsidR="003F3FF3" w:rsidRPr="00D71504">
        <w:rPr>
          <w:sz w:val="36"/>
          <w:szCs w:val="36"/>
        </w:rPr>
        <w:t>RELATES</w:t>
      </w:r>
      <w:r w:rsidRPr="00D71504">
        <w:rPr>
          <w:sz w:val="36"/>
          <w:szCs w:val="36"/>
        </w:rPr>
        <w:t xml:space="preserve"> TO LOGISTIC BASED SOLUTION</w:t>
      </w:r>
      <w:r w:rsidR="003F3FF3" w:rsidRPr="00D71504">
        <w:rPr>
          <w:sz w:val="36"/>
          <w:szCs w:val="36"/>
        </w:rPr>
        <w:t xml:space="preserve"> </w:t>
      </w:r>
    </w:p>
    <w:p w14:paraId="2FF9F4A8" w14:textId="77777777" w:rsidR="003F3FF3" w:rsidRPr="003F3FF3" w:rsidRDefault="003F3FF3" w:rsidP="003F3FF3">
      <w:pPr>
        <w:rPr>
          <w:color w:val="auto"/>
        </w:rPr>
      </w:pPr>
      <w:r w:rsidRPr="003F3FF3">
        <w:rPr>
          <w:color w:val="auto"/>
        </w:rPr>
        <w:t>1.Autonomous Vehicles and Drones: The development of autonomous vehicles for logistics, including self-driving trucks and delivery drones, has been a significant focus. Companies like Tesla, Waymo, and Amazon have been making strides in this area.</w:t>
      </w:r>
    </w:p>
    <w:p w14:paraId="232B8FF9" w14:textId="77777777" w:rsidR="003F3FF3" w:rsidRPr="003F3FF3" w:rsidRDefault="003F3FF3" w:rsidP="003F3FF3">
      <w:pPr>
        <w:rPr>
          <w:color w:val="auto"/>
        </w:rPr>
      </w:pPr>
    </w:p>
    <w:p w14:paraId="593F0D1C" w14:textId="77777777" w:rsidR="003F3FF3" w:rsidRPr="003F3FF3" w:rsidRDefault="003F3FF3" w:rsidP="003F3FF3">
      <w:pPr>
        <w:rPr>
          <w:color w:val="auto"/>
        </w:rPr>
      </w:pPr>
      <w:r w:rsidRPr="003F3FF3">
        <w:rPr>
          <w:color w:val="auto"/>
        </w:rPr>
        <w:t>2.Predictive Analytics and Demand Forecasting: AI-powered predictive analytics systems have become more sophisticated in forecasting demand and optimizing supply chain processes. This helps in better planning and reduces excess inventory.</w:t>
      </w:r>
    </w:p>
    <w:p w14:paraId="62E6DA37" w14:textId="77777777" w:rsidR="003F3FF3" w:rsidRPr="003F3FF3" w:rsidRDefault="003F3FF3" w:rsidP="003F3FF3">
      <w:pPr>
        <w:rPr>
          <w:color w:val="auto"/>
        </w:rPr>
      </w:pPr>
    </w:p>
    <w:p w14:paraId="4D4E5129" w14:textId="77777777" w:rsidR="003F3FF3" w:rsidRPr="003F3FF3" w:rsidRDefault="003F3FF3" w:rsidP="003F3FF3">
      <w:pPr>
        <w:rPr>
          <w:color w:val="auto"/>
        </w:rPr>
      </w:pPr>
      <w:r w:rsidRPr="003F3FF3">
        <w:rPr>
          <w:color w:val="auto"/>
        </w:rPr>
        <w:t xml:space="preserve">3.Route Optimization and Last-Mile Delivery: AI algorithms are being used to optimize delivery routes, </w:t>
      </w:r>
      <w:r w:rsidRPr="003F3FF3">
        <w:rPr>
          <w:color w:val="auto"/>
        </w:rPr>
        <w:t>considering</w:t>
      </w:r>
      <w:r w:rsidRPr="003F3FF3">
        <w:rPr>
          <w:color w:val="auto"/>
        </w:rPr>
        <w:t xml:space="preserve"> factors like traffic conditions, weather, and delivery windows. This is particularly important for last-mile delivery, where efficiency is crucial.</w:t>
      </w:r>
    </w:p>
    <w:p w14:paraId="508C8249" w14:textId="77777777" w:rsidR="003F3FF3" w:rsidRPr="003F3FF3" w:rsidRDefault="003F3FF3" w:rsidP="003F3FF3">
      <w:pPr>
        <w:rPr>
          <w:color w:val="auto"/>
        </w:rPr>
      </w:pPr>
    </w:p>
    <w:p w14:paraId="396F160B" w14:textId="77777777" w:rsidR="003F3FF3" w:rsidRPr="003F3FF3" w:rsidRDefault="003F3FF3" w:rsidP="003F3FF3">
      <w:pPr>
        <w:rPr>
          <w:color w:val="auto"/>
        </w:rPr>
      </w:pPr>
      <w:r w:rsidRPr="003F3FF3">
        <w:rPr>
          <w:color w:val="auto"/>
        </w:rPr>
        <w:t>4.Warehouse Automation: AI-driven robots and automated systems are being employed to optimize warehouse operations. This includes tasks like picking and packing, inventory management, and even autonomous forklifts.</w:t>
      </w:r>
    </w:p>
    <w:p w14:paraId="75AD7092" w14:textId="77777777" w:rsidR="003F3FF3" w:rsidRPr="003F3FF3" w:rsidRDefault="003F3FF3" w:rsidP="003F3FF3">
      <w:pPr>
        <w:rPr>
          <w:color w:val="auto"/>
        </w:rPr>
      </w:pPr>
    </w:p>
    <w:p w14:paraId="19C4834F" w14:textId="77777777" w:rsidR="003F3FF3" w:rsidRPr="003F3FF3" w:rsidRDefault="003F3FF3" w:rsidP="003F3FF3">
      <w:pPr>
        <w:rPr>
          <w:color w:val="auto"/>
        </w:rPr>
      </w:pPr>
      <w:r w:rsidRPr="003F3FF3">
        <w:rPr>
          <w:color w:val="auto"/>
        </w:rPr>
        <w:t>5.IoT and Sensor Integration: The Internet of Things (IoT) is being leveraged in logistics for real-time tracking and monitoring of shipments. Sensors provide data on location, temperature, humidity, and more, allowing for more precise control and monitoring of goods in transit.</w:t>
      </w:r>
    </w:p>
    <w:p w14:paraId="22EE2154" w14:textId="77777777" w:rsidR="003F3FF3" w:rsidRPr="003F3FF3" w:rsidRDefault="003F3FF3" w:rsidP="003F3FF3">
      <w:pPr>
        <w:rPr>
          <w:color w:val="auto"/>
        </w:rPr>
      </w:pPr>
    </w:p>
    <w:p w14:paraId="24814CC3" w14:textId="77777777" w:rsidR="00000000" w:rsidRDefault="003F3FF3" w:rsidP="003F3FF3">
      <w:pPr>
        <w:rPr>
          <w:color w:val="auto"/>
        </w:rPr>
      </w:pPr>
      <w:r w:rsidRPr="003F3FF3">
        <w:rPr>
          <w:color w:val="auto"/>
        </w:rPr>
        <w:t>6.Blockchain and Supply Chain Transparency: Blockchain technology is being used to create transparent, unchangeable ledgers for supply chain transactions. This helps in verifying the authenticity of products and ensures that they have not been tampered with during transit.</w:t>
      </w:r>
    </w:p>
    <w:p w14:paraId="0F6AA5FE" w14:textId="77777777" w:rsidR="00353997" w:rsidRDefault="00353997" w:rsidP="003F3FF3">
      <w:pPr>
        <w:rPr>
          <w:color w:val="auto"/>
        </w:rPr>
      </w:pPr>
    </w:p>
    <w:p w14:paraId="096EA9E3" w14:textId="77777777" w:rsidR="00353997" w:rsidRPr="003F3FF3" w:rsidRDefault="00353997" w:rsidP="003F3FF3">
      <w:pPr>
        <w:rPr>
          <w:color w:val="auto"/>
        </w:rPr>
      </w:pPr>
    </w:p>
    <w:p w14:paraId="75782E2C" w14:textId="77777777" w:rsidR="003F3FF3" w:rsidRPr="00D71504" w:rsidRDefault="003F3FF3" w:rsidP="003F3FF3">
      <w:pPr>
        <w:rPr>
          <w:sz w:val="36"/>
          <w:szCs w:val="36"/>
        </w:rPr>
      </w:pPr>
    </w:p>
    <w:p w14:paraId="1E903D7B" w14:textId="77777777" w:rsidR="003F3FF3" w:rsidRDefault="003F3FF3" w:rsidP="003F3FF3">
      <w:pPr>
        <w:rPr>
          <w:color w:val="138576" w:themeColor="accent6" w:themeShade="BF"/>
        </w:rPr>
      </w:pPr>
      <w:r w:rsidRPr="00D71504">
        <w:rPr>
          <w:color w:val="138576" w:themeColor="accent6" w:themeShade="BF"/>
          <w:sz w:val="36"/>
          <w:szCs w:val="36"/>
        </w:rPr>
        <w:lastRenderedPageBreak/>
        <w:t>FIVE DIFFERENT TYPES OF APPLICATIONS OF AI</w:t>
      </w:r>
    </w:p>
    <w:p w14:paraId="1E9355F4" w14:textId="77777777" w:rsidR="00D71504" w:rsidRDefault="00D71504" w:rsidP="003F3FF3">
      <w:pPr>
        <w:rPr>
          <w:color w:val="000000" w:themeColor="text1"/>
        </w:rPr>
      </w:pPr>
    </w:p>
    <w:p w14:paraId="155522F2" w14:textId="77777777" w:rsidR="003F3FF3" w:rsidRPr="003F3FF3" w:rsidRDefault="003F3FF3" w:rsidP="003F3FF3">
      <w:pPr>
        <w:rPr>
          <w:color w:val="000000" w:themeColor="text1"/>
        </w:rPr>
      </w:pPr>
      <w:r w:rsidRPr="003F3FF3">
        <w:rPr>
          <w:color w:val="000000" w:themeColor="text1"/>
        </w:rPr>
        <w:t>1. Facial recognition</w:t>
      </w:r>
    </w:p>
    <w:p w14:paraId="7E2A6551" w14:textId="77777777" w:rsidR="003F3FF3" w:rsidRDefault="003F3FF3" w:rsidP="003F3FF3">
      <w:pPr>
        <w:rPr>
          <w:color w:val="000000" w:themeColor="text1"/>
        </w:rPr>
      </w:pPr>
      <w:r w:rsidRPr="003F3FF3">
        <w:rPr>
          <w:color w:val="000000" w:themeColor="text1"/>
        </w:rPr>
        <w:t>Artificial intelligence can assess all the points and measurements on an individual's face to confirm their identity. Facial recognition has a variety of identification and security applications. The devices we access every day, including smartphones and laptops, often use facial recognition to allow us to log into that device securely. Social media platforms use AI for face recognition to identify and tag people quickly and easily. Other companies might use this technology to screen people before they enter high-security areas.</w:t>
      </w:r>
    </w:p>
    <w:p w14:paraId="3B7DD89A" w14:textId="77777777" w:rsidR="003F3FF3" w:rsidRDefault="003F3FF3" w:rsidP="003F3FF3">
      <w:pPr>
        <w:rPr>
          <w:color w:val="000000" w:themeColor="text1"/>
        </w:rPr>
      </w:pPr>
    </w:p>
    <w:p w14:paraId="65EB4F4E" w14:textId="77777777" w:rsidR="003F3FF3" w:rsidRPr="003F3FF3" w:rsidRDefault="003F3FF3" w:rsidP="003F3FF3">
      <w:pPr>
        <w:rPr>
          <w:color w:val="000000" w:themeColor="text1"/>
        </w:rPr>
      </w:pPr>
      <w:r w:rsidRPr="003F3FF3">
        <w:rPr>
          <w:color w:val="000000" w:themeColor="text1"/>
        </w:rPr>
        <w:t>2. Hiring</w:t>
      </w:r>
    </w:p>
    <w:p w14:paraId="0F4E487E" w14:textId="77777777" w:rsidR="003F3FF3" w:rsidRDefault="003F3FF3" w:rsidP="003F3FF3">
      <w:pPr>
        <w:rPr>
          <w:color w:val="000000" w:themeColor="text1"/>
        </w:rPr>
      </w:pPr>
      <w:r w:rsidRPr="003F3FF3">
        <w:rPr>
          <w:color w:val="000000" w:themeColor="text1"/>
        </w:rPr>
        <w:t>Companies—particularly large organizations that receive many job applications—can use AI-powered software to make the hiring process more efficient. Artificial intelligence scans incoming applications to determine whether they qualify for the job. This saves the hiring manager time, as they receive the resumes for well-qualified candidates only. AI also reduces the risk of unintentional human bias when selecting potential candidates.</w:t>
      </w:r>
    </w:p>
    <w:p w14:paraId="493FC57E" w14:textId="77777777" w:rsidR="003F3FF3" w:rsidRPr="003F3FF3" w:rsidRDefault="003F3FF3" w:rsidP="003F3FF3">
      <w:pPr>
        <w:rPr>
          <w:color w:val="000000" w:themeColor="text1"/>
        </w:rPr>
      </w:pPr>
      <w:r w:rsidRPr="003F3FF3">
        <w:rPr>
          <w:color w:val="000000" w:themeColor="text1"/>
        </w:rPr>
        <w:t>3. Gaming</w:t>
      </w:r>
    </w:p>
    <w:p w14:paraId="2E8843B3" w14:textId="77777777" w:rsidR="003F3FF3" w:rsidRPr="003F3FF3" w:rsidRDefault="003F3FF3" w:rsidP="003F3FF3">
      <w:pPr>
        <w:rPr>
          <w:color w:val="000000" w:themeColor="text1"/>
        </w:rPr>
      </w:pPr>
      <w:r w:rsidRPr="003F3FF3">
        <w:rPr>
          <w:color w:val="000000" w:themeColor="text1"/>
        </w:rPr>
        <w:t>Gaming companies use artificial intelligence to make video games more challenging and realistic. With AI, characters in the game can interact with human players based on their actions. Gaming companies can also use AI to predict gamers' behavior during the design and testing process, allowing them to improve games. Strategic games, such as chess, often use AI, as well. Machines predict players' moves and consider all possible countermoves when competing against humans.</w:t>
      </w:r>
    </w:p>
    <w:p w14:paraId="3C99E419" w14:textId="77777777" w:rsidR="003F3FF3" w:rsidRPr="003F3FF3" w:rsidRDefault="003F3FF3" w:rsidP="003F3FF3">
      <w:pPr>
        <w:rPr>
          <w:color w:val="000000" w:themeColor="text1"/>
        </w:rPr>
      </w:pPr>
      <w:r w:rsidRPr="003F3FF3">
        <w:rPr>
          <w:color w:val="000000" w:themeColor="text1"/>
        </w:rPr>
        <w:t xml:space="preserve">4. </w:t>
      </w:r>
      <w:r w:rsidRPr="003F3FF3">
        <w:rPr>
          <w:color w:val="000000" w:themeColor="text1"/>
        </w:rPr>
        <w:t>social media</w:t>
      </w:r>
    </w:p>
    <w:p w14:paraId="76D06427" w14:textId="77777777" w:rsidR="003F3FF3" w:rsidRDefault="003F3FF3" w:rsidP="003F3FF3">
      <w:pPr>
        <w:rPr>
          <w:color w:val="000000" w:themeColor="text1"/>
        </w:rPr>
      </w:pPr>
      <w:r w:rsidRPr="003F3FF3">
        <w:rPr>
          <w:color w:val="000000" w:themeColor="text1"/>
        </w:rPr>
        <w:t>Social media platforms collect large amounts of data about people and their behaviors that AI can use to customize experiences and engage with users. Facebook and Instagram, for instance, use information about the accounts and posts you like to determine what appears on your feed or to recommend posts they think you might enjoy. Social media can also use AI to translate posts into other languages, detect fake accounts and fraud and remove harmful content.</w:t>
      </w:r>
    </w:p>
    <w:p w14:paraId="339F1A8A" w14:textId="77777777" w:rsidR="003F3FF3" w:rsidRPr="003F3FF3" w:rsidRDefault="003F3FF3" w:rsidP="003F3FF3">
      <w:pPr>
        <w:rPr>
          <w:color w:val="000000" w:themeColor="text1"/>
        </w:rPr>
      </w:pPr>
      <w:r w:rsidRPr="003F3FF3">
        <w:rPr>
          <w:color w:val="000000" w:themeColor="text1"/>
        </w:rPr>
        <w:t>5. Travel</w:t>
      </w:r>
    </w:p>
    <w:p w14:paraId="79C9E909" w14:textId="77777777" w:rsidR="003F3FF3" w:rsidRDefault="003F3FF3" w:rsidP="003F3FF3">
      <w:pPr>
        <w:rPr>
          <w:color w:val="000000" w:themeColor="text1"/>
        </w:rPr>
      </w:pPr>
      <w:r w:rsidRPr="003F3FF3">
        <w:rPr>
          <w:color w:val="000000" w:themeColor="text1"/>
        </w:rPr>
        <w:t xml:space="preserve">The travel industry uses artificial intelligence to make booking accommodations faster and easier and to suggest destinations to customers. For example, AI-powered chatbots serve as virtual travel assistants to help people plan trips. They answer customer </w:t>
      </w:r>
      <w:r w:rsidRPr="003F3FF3">
        <w:rPr>
          <w:color w:val="000000" w:themeColor="text1"/>
        </w:rPr>
        <w:lastRenderedPageBreak/>
        <w:t xml:space="preserve">questions, find the best </w:t>
      </w:r>
      <w:r w:rsidRPr="003F3FF3">
        <w:rPr>
          <w:color w:val="000000" w:themeColor="text1"/>
        </w:rPr>
        <w:t>prices,</w:t>
      </w:r>
      <w:r w:rsidRPr="003F3FF3">
        <w:rPr>
          <w:color w:val="000000" w:themeColor="text1"/>
        </w:rPr>
        <w:t xml:space="preserve"> and make recommendations just like humans. Companies also use AI to suggest hotels, flights and entertainment based on the keywords and places </w:t>
      </w:r>
      <w:r w:rsidRPr="003F3FF3">
        <w:rPr>
          <w:color w:val="000000" w:themeColor="text1"/>
        </w:rPr>
        <w:t>you have</w:t>
      </w:r>
      <w:r w:rsidRPr="003F3FF3">
        <w:rPr>
          <w:color w:val="000000" w:themeColor="text1"/>
        </w:rPr>
        <w:t xml:space="preserve"> searched for recently.</w:t>
      </w:r>
    </w:p>
    <w:p w14:paraId="51FDF45B" w14:textId="77777777" w:rsidR="00353997" w:rsidRDefault="00353997" w:rsidP="003F3FF3">
      <w:pPr>
        <w:rPr>
          <w:color w:val="000000" w:themeColor="text1"/>
        </w:rPr>
      </w:pPr>
    </w:p>
    <w:p w14:paraId="16942B17" w14:textId="77777777" w:rsidR="00353997" w:rsidRDefault="00353997" w:rsidP="003F3FF3">
      <w:pPr>
        <w:rPr>
          <w:color w:val="000000" w:themeColor="text1"/>
        </w:rPr>
      </w:pPr>
    </w:p>
    <w:p w14:paraId="4D45D7A3" w14:textId="77777777" w:rsidR="00353997" w:rsidRDefault="00353997" w:rsidP="003F3FF3">
      <w:pPr>
        <w:rPr>
          <w:color w:val="000000" w:themeColor="text1"/>
        </w:rPr>
      </w:pPr>
    </w:p>
    <w:p w14:paraId="0B6E7098" w14:textId="77777777" w:rsidR="00353997" w:rsidRDefault="00353997" w:rsidP="003F3FF3">
      <w:pPr>
        <w:rPr>
          <w:color w:val="000000" w:themeColor="text1"/>
        </w:rPr>
      </w:pPr>
    </w:p>
    <w:p w14:paraId="26E22BAC" w14:textId="77777777" w:rsidR="00353997" w:rsidRDefault="00353997" w:rsidP="003F3FF3">
      <w:pPr>
        <w:rPr>
          <w:color w:val="000000" w:themeColor="text1"/>
        </w:rPr>
      </w:pPr>
    </w:p>
    <w:p w14:paraId="4DB21EA7" w14:textId="77777777" w:rsidR="00353997" w:rsidRDefault="00353997" w:rsidP="003F3FF3">
      <w:pPr>
        <w:rPr>
          <w:color w:val="000000" w:themeColor="text1"/>
        </w:rPr>
      </w:pPr>
    </w:p>
    <w:p w14:paraId="454EDD36" w14:textId="77777777" w:rsidR="00353997" w:rsidRDefault="00353997" w:rsidP="003F3FF3">
      <w:pPr>
        <w:rPr>
          <w:color w:val="000000" w:themeColor="text1"/>
        </w:rPr>
      </w:pPr>
    </w:p>
    <w:p w14:paraId="7D8933B6" w14:textId="77777777" w:rsidR="00353997" w:rsidRDefault="00353997" w:rsidP="003F3FF3">
      <w:pPr>
        <w:rPr>
          <w:color w:val="000000" w:themeColor="text1"/>
        </w:rPr>
      </w:pPr>
    </w:p>
    <w:p w14:paraId="1391B7D1" w14:textId="77777777" w:rsidR="00353997" w:rsidRDefault="00353997" w:rsidP="003F3FF3">
      <w:pPr>
        <w:rPr>
          <w:color w:val="000000" w:themeColor="text1"/>
        </w:rPr>
      </w:pPr>
    </w:p>
    <w:p w14:paraId="58459994" w14:textId="77777777" w:rsidR="00353997" w:rsidRDefault="00353997" w:rsidP="003F3FF3">
      <w:pPr>
        <w:rPr>
          <w:color w:val="000000" w:themeColor="text1"/>
        </w:rPr>
      </w:pPr>
    </w:p>
    <w:p w14:paraId="012195A4" w14:textId="77777777" w:rsidR="00353997" w:rsidRDefault="00353997" w:rsidP="003F3FF3">
      <w:pPr>
        <w:rPr>
          <w:color w:val="000000" w:themeColor="text1"/>
        </w:rPr>
      </w:pPr>
    </w:p>
    <w:p w14:paraId="00766403" w14:textId="77777777" w:rsidR="00353997" w:rsidRDefault="00353997" w:rsidP="003F3FF3">
      <w:pPr>
        <w:rPr>
          <w:color w:val="000000" w:themeColor="text1"/>
        </w:rPr>
      </w:pPr>
    </w:p>
    <w:p w14:paraId="58E779BE" w14:textId="77777777" w:rsidR="00353997" w:rsidRDefault="00353997" w:rsidP="003F3FF3">
      <w:pPr>
        <w:rPr>
          <w:color w:val="000000" w:themeColor="text1"/>
        </w:rPr>
      </w:pPr>
    </w:p>
    <w:p w14:paraId="43364B45" w14:textId="77777777" w:rsidR="00353997" w:rsidRDefault="00353997" w:rsidP="003F3FF3">
      <w:pPr>
        <w:rPr>
          <w:color w:val="000000" w:themeColor="text1"/>
        </w:rPr>
      </w:pPr>
    </w:p>
    <w:p w14:paraId="14F26E1C" w14:textId="77777777" w:rsidR="00353997" w:rsidRDefault="00353997" w:rsidP="003F3FF3">
      <w:pPr>
        <w:rPr>
          <w:color w:val="000000" w:themeColor="text1"/>
        </w:rPr>
      </w:pPr>
    </w:p>
    <w:p w14:paraId="3376EC0F" w14:textId="77777777" w:rsidR="00353997" w:rsidRDefault="00353997" w:rsidP="003F3FF3">
      <w:pPr>
        <w:rPr>
          <w:color w:val="000000" w:themeColor="text1"/>
        </w:rPr>
      </w:pPr>
    </w:p>
    <w:p w14:paraId="744AC4A7" w14:textId="77777777" w:rsidR="00353997" w:rsidRPr="003F3FF3" w:rsidRDefault="00353997" w:rsidP="003F3FF3">
      <w:pPr>
        <w:rPr>
          <w:color w:val="000000" w:themeColor="text1"/>
        </w:rPr>
      </w:pPr>
    </w:p>
    <w:p w14:paraId="73672643" w14:textId="77777777" w:rsidR="00D71504" w:rsidRDefault="00D71504" w:rsidP="00D71504">
      <w:pPr>
        <w:pStyle w:val="Default"/>
        <w:rPr>
          <w:color w:val="138576" w:themeColor="accent6" w:themeShade="BF"/>
          <w:sz w:val="23"/>
          <w:szCs w:val="23"/>
        </w:rPr>
      </w:pPr>
    </w:p>
    <w:p w14:paraId="5733D23F" w14:textId="77777777" w:rsidR="00D71504" w:rsidRDefault="00D71504" w:rsidP="00D71504">
      <w:pPr>
        <w:pStyle w:val="Default"/>
        <w:rPr>
          <w:color w:val="138576" w:themeColor="accent6" w:themeShade="BF"/>
          <w:sz w:val="23"/>
          <w:szCs w:val="23"/>
        </w:rPr>
      </w:pPr>
    </w:p>
    <w:p w14:paraId="7A15A91A" w14:textId="77777777" w:rsidR="00D71504" w:rsidRDefault="00D71504" w:rsidP="00D71504">
      <w:pPr>
        <w:pStyle w:val="Default"/>
        <w:rPr>
          <w:color w:val="138576" w:themeColor="accent6" w:themeShade="BF"/>
          <w:sz w:val="23"/>
          <w:szCs w:val="23"/>
        </w:rPr>
      </w:pPr>
    </w:p>
    <w:p w14:paraId="2C055211" w14:textId="77777777" w:rsidR="00D71504" w:rsidRDefault="00D71504" w:rsidP="00D71504">
      <w:pPr>
        <w:pStyle w:val="Default"/>
        <w:rPr>
          <w:color w:val="138576" w:themeColor="accent6" w:themeShade="BF"/>
          <w:sz w:val="23"/>
          <w:szCs w:val="23"/>
        </w:rPr>
      </w:pPr>
    </w:p>
    <w:p w14:paraId="632A2752" w14:textId="77777777" w:rsidR="00D71504" w:rsidRDefault="00D71504" w:rsidP="00D71504">
      <w:pPr>
        <w:pStyle w:val="Default"/>
        <w:rPr>
          <w:color w:val="138576" w:themeColor="accent6" w:themeShade="BF"/>
          <w:sz w:val="23"/>
          <w:szCs w:val="23"/>
        </w:rPr>
      </w:pPr>
    </w:p>
    <w:p w14:paraId="63336A20" w14:textId="77777777" w:rsidR="00D71504" w:rsidRDefault="00D71504" w:rsidP="00D71504">
      <w:pPr>
        <w:pStyle w:val="Default"/>
        <w:rPr>
          <w:color w:val="138576" w:themeColor="accent6" w:themeShade="BF"/>
          <w:sz w:val="23"/>
          <w:szCs w:val="23"/>
        </w:rPr>
      </w:pPr>
    </w:p>
    <w:p w14:paraId="467B38B3" w14:textId="77777777" w:rsidR="00D71504" w:rsidRDefault="00D71504" w:rsidP="00D71504">
      <w:pPr>
        <w:pStyle w:val="Default"/>
        <w:rPr>
          <w:color w:val="138576" w:themeColor="accent6" w:themeShade="BF"/>
          <w:sz w:val="23"/>
          <w:szCs w:val="23"/>
        </w:rPr>
      </w:pPr>
    </w:p>
    <w:p w14:paraId="003AF429" w14:textId="77777777" w:rsidR="00D71504" w:rsidRDefault="00D71504" w:rsidP="00D71504">
      <w:pPr>
        <w:pStyle w:val="Default"/>
        <w:rPr>
          <w:color w:val="138576" w:themeColor="accent6" w:themeShade="BF"/>
          <w:sz w:val="23"/>
          <w:szCs w:val="23"/>
        </w:rPr>
      </w:pPr>
    </w:p>
    <w:p w14:paraId="70B58728" w14:textId="77777777" w:rsidR="00D71504" w:rsidRPr="00D71504" w:rsidRDefault="00D71504" w:rsidP="00D71504">
      <w:pPr>
        <w:pStyle w:val="Default"/>
        <w:rPr>
          <w:color w:val="138576" w:themeColor="accent6" w:themeShade="BF"/>
          <w:sz w:val="36"/>
          <w:szCs w:val="36"/>
        </w:rPr>
      </w:pPr>
      <w:r w:rsidRPr="00D71504">
        <w:rPr>
          <w:color w:val="138576" w:themeColor="accent6" w:themeShade="BF"/>
          <w:sz w:val="36"/>
          <w:szCs w:val="36"/>
        </w:rPr>
        <w:lastRenderedPageBreak/>
        <w:t>CURRENT</w:t>
      </w:r>
      <w:r w:rsidRPr="00D71504">
        <w:rPr>
          <w:color w:val="138576" w:themeColor="accent6" w:themeShade="BF"/>
          <w:sz w:val="36"/>
          <w:szCs w:val="36"/>
        </w:rPr>
        <w:t xml:space="preserve"> </w:t>
      </w:r>
      <w:r w:rsidRPr="00D71504">
        <w:rPr>
          <w:color w:val="138576" w:themeColor="accent6" w:themeShade="BF"/>
          <w:sz w:val="36"/>
          <w:szCs w:val="36"/>
        </w:rPr>
        <w:t>USES</w:t>
      </w:r>
      <w:r w:rsidRPr="00D71504">
        <w:rPr>
          <w:color w:val="138576" w:themeColor="accent6" w:themeShade="BF"/>
          <w:sz w:val="36"/>
          <w:szCs w:val="36"/>
        </w:rPr>
        <w:t xml:space="preserve"> </w:t>
      </w:r>
      <w:r w:rsidRPr="00D71504">
        <w:rPr>
          <w:color w:val="138576" w:themeColor="accent6" w:themeShade="BF"/>
          <w:sz w:val="36"/>
          <w:szCs w:val="36"/>
        </w:rPr>
        <w:t>OF</w:t>
      </w:r>
      <w:r w:rsidRPr="00D71504">
        <w:rPr>
          <w:color w:val="138576" w:themeColor="accent6" w:themeShade="BF"/>
          <w:sz w:val="36"/>
          <w:szCs w:val="36"/>
        </w:rPr>
        <w:t xml:space="preserve"> AI </w:t>
      </w:r>
      <w:r w:rsidRPr="00D71504">
        <w:rPr>
          <w:color w:val="138576" w:themeColor="accent6" w:themeShade="BF"/>
          <w:sz w:val="36"/>
          <w:szCs w:val="36"/>
        </w:rPr>
        <w:t>IN</w:t>
      </w:r>
      <w:r w:rsidRPr="00D71504">
        <w:rPr>
          <w:color w:val="138576" w:themeColor="accent6" w:themeShade="BF"/>
          <w:sz w:val="36"/>
          <w:szCs w:val="36"/>
        </w:rPr>
        <w:t xml:space="preserve"> </w:t>
      </w:r>
      <w:r w:rsidRPr="00D71504">
        <w:rPr>
          <w:color w:val="138576" w:themeColor="accent6" w:themeShade="BF"/>
          <w:sz w:val="36"/>
          <w:szCs w:val="36"/>
        </w:rPr>
        <w:t>LOGISTICS</w:t>
      </w:r>
      <w:r w:rsidRPr="00D71504">
        <w:rPr>
          <w:color w:val="138576" w:themeColor="accent6" w:themeShade="BF"/>
          <w:sz w:val="36"/>
          <w:szCs w:val="36"/>
        </w:rPr>
        <w:t xml:space="preserve"> </w:t>
      </w:r>
      <w:r w:rsidRPr="00D71504">
        <w:rPr>
          <w:color w:val="138576" w:themeColor="accent6" w:themeShade="BF"/>
          <w:sz w:val="36"/>
          <w:szCs w:val="36"/>
        </w:rPr>
        <w:t>OPERTATIONS</w:t>
      </w:r>
      <w:r w:rsidRPr="00D71504">
        <w:rPr>
          <w:color w:val="138576" w:themeColor="accent6" w:themeShade="BF"/>
          <w:sz w:val="36"/>
          <w:szCs w:val="36"/>
        </w:rPr>
        <w:t xml:space="preserve"> </w:t>
      </w:r>
      <w:r w:rsidRPr="00D71504">
        <w:rPr>
          <w:color w:val="138576" w:themeColor="accent6" w:themeShade="BF"/>
          <w:sz w:val="36"/>
          <w:szCs w:val="36"/>
        </w:rPr>
        <w:t>THAT</w:t>
      </w:r>
      <w:r w:rsidRPr="00D71504">
        <w:rPr>
          <w:color w:val="138576" w:themeColor="accent6" w:themeShade="BF"/>
          <w:sz w:val="36"/>
          <w:szCs w:val="36"/>
        </w:rPr>
        <w:t xml:space="preserve"> </w:t>
      </w:r>
      <w:r w:rsidRPr="00D71504">
        <w:rPr>
          <w:color w:val="138576" w:themeColor="accent6" w:themeShade="BF"/>
          <w:sz w:val="36"/>
          <w:szCs w:val="36"/>
        </w:rPr>
        <w:t>SERVICE</w:t>
      </w:r>
      <w:r w:rsidRPr="00D71504">
        <w:rPr>
          <w:color w:val="138576" w:themeColor="accent6" w:themeShade="BF"/>
          <w:sz w:val="36"/>
          <w:szCs w:val="36"/>
        </w:rPr>
        <w:t xml:space="preserve"> </w:t>
      </w:r>
      <w:r w:rsidRPr="00D71504">
        <w:rPr>
          <w:color w:val="138576" w:themeColor="accent6" w:themeShade="BF"/>
          <w:sz w:val="36"/>
          <w:szCs w:val="36"/>
        </w:rPr>
        <w:t>THE</w:t>
      </w:r>
      <w:r w:rsidRPr="00D71504">
        <w:rPr>
          <w:color w:val="138576" w:themeColor="accent6" w:themeShade="BF"/>
          <w:sz w:val="36"/>
          <w:szCs w:val="36"/>
        </w:rPr>
        <w:t xml:space="preserve"> transport, warehousing, </w:t>
      </w:r>
      <w:r w:rsidRPr="00D71504">
        <w:rPr>
          <w:color w:val="138576" w:themeColor="accent6" w:themeShade="BF"/>
          <w:sz w:val="36"/>
          <w:szCs w:val="36"/>
        </w:rPr>
        <w:t>manufacturing,</w:t>
      </w:r>
      <w:r w:rsidRPr="00D71504">
        <w:rPr>
          <w:color w:val="138576" w:themeColor="accent6" w:themeShade="BF"/>
          <w:sz w:val="36"/>
          <w:szCs w:val="36"/>
        </w:rPr>
        <w:t xml:space="preserve"> and mining industries. </w:t>
      </w:r>
    </w:p>
    <w:p w14:paraId="7F0F078F" w14:textId="77777777" w:rsidR="00D71504" w:rsidRDefault="00D71504" w:rsidP="00D71504">
      <w:pPr>
        <w:pStyle w:val="Default"/>
        <w:rPr>
          <w:color w:val="138576" w:themeColor="accent6" w:themeShade="BF"/>
          <w:sz w:val="23"/>
          <w:szCs w:val="23"/>
        </w:rPr>
      </w:pPr>
    </w:p>
    <w:p w14:paraId="7EA1F51A" w14:textId="77777777" w:rsidR="00D71504" w:rsidRPr="00D71504" w:rsidRDefault="00D71504" w:rsidP="00D71504">
      <w:pPr>
        <w:pStyle w:val="Default"/>
        <w:rPr>
          <w:color w:val="auto"/>
          <w:sz w:val="44"/>
          <w:szCs w:val="44"/>
        </w:rPr>
      </w:pPr>
      <w:r w:rsidRPr="00353997">
        <w:rPr>
          <w:color w:val="auto"/>
          <w:sz w:val="44"/>
          <w:szCs w:val="44"/>
          <w:u w:val="single"/>
        </w:rPr>
        <w:t>Transport Industry</w:t>
      </w:r>
      <w:r w:rsidRPr="00D71504">
        <w:rPr>
          <w:color w:val="auto"/>
          <w:sz w:val="44"/>
          <w:szCs w:val="44"/>
        </w:rPr>
        <w:t>:</w:t>
      </w:r>
    </w:p>
    <w:p w14:paraId="2644E5E6" w14:textId="77777777" w:rsidR="00D71504" w:rsidRPr="00D71504" w:rsidRDefault="00D71504" w:rsidP="00D71504">
      <w:pPr>
        <w:pStyle w:val="Default"/>
        <w:rPr>
          <w:color w:val="auto"/>
          <w:sz w:val="23"/>
          <w:szCs w:val="23"/>
        </w:rPr>
      </w:pPr>
    </w:p>
    <w:p w14:paraId="3C348158" w14:textId="77777777" w:rsidR="00D71504" w:rsidRPr="00D71504" w:rsidRDefault="00D71504" w:rsidP="00D71504">
      <w:pPr>
        <w:pStyle w:val="Default"/>
        <w:rPr>
          <w:color w:val="auto"/>
          <w:sz w:val="23"/>
          <w:szCs w:val="23"/>
        </w:rPr>
      </w:pPr>
      <w:r w:rsidRPr="00D71504">
        <w:rPr>
          <w:color w:val="auto"/>
          <w:sz w:val="23"/>
          <w:szCs w:val="23"/>
        </w:rPr>
        <w:t>Route Optimization and Fleet Management:</w:t>
      </w:r>
    </w:p>
    <w:p w14:paraId="4552F02C" w14:textId="77777777" w:rsidR="00D71504" w:rsidRPr="00D71504" w:rsidRDefault="00D71504" w:rsidP="00D71504">
      <w:pPr>
        <w:pStyle w:val="Default"/>
        <w:rPr>
          <w:color w:val="auto"/>
          <w:sz w:val="23"/>
          <w:szCs w:val="23"/>
        </w:rPr>
      </w:pPr>
      <w:r w:rsidRPr="00D71504">
        <w:rPr>
          <w:color w:val="auto"/>
          <w:sz w:val="23"/>
          <w:szCs w:val="23"/>
        </w:rPr>
        <w:t>Description: AI algorithms are used to optimize transportation routes based on real-time data, including traffic conditions, weather, and delivery schedules. Fleet management systems utilize AI for efficient vehicle allocation, maintenance scheduling, and driver monitoring.</w:t>
      </w:r>
    </w:p>
    <w:p w14:paraId="19D4B4B5" w14:textId="77777777" w:rsidR="00D71504" w:rsidRPr="00D71504" w:rsidRDefault="00D71504" w:rsidP="00D71504">
      <w:pPr>
        <w:pStyle w:val="Default"/>
        <w:rPr>
          <w:color w:val="auto"/>
          <w:sz w:val="23"/>
          <w:szCs w:val="23"/>
        </w:rPr>
      </w:pPr>
      <w:r w:rsidRPr="00D71504">
        <w:rPr>
          <w:color w:val="auto"/>
          <w:sz w:val="23"/>
          <w:szCs w:val="23"/>
        </w:rPr>
        <w:t>Benefits: Reduces transportation costs, minimizes fuel consumption, improves on-time deliveries, and enhances overall fleet efficiency.</w:t>
      </w:r>
    </w:p>
    <w:p w14:paraId="10254CBD" w14:textId="77777777" w:rsidR="00D71504" w:rsidRPr="00D71504" w:rsidRDefault="00D71504" w:rsidP="00D71504">
      <w:pPr>
        <w:pStyle w:val="Default"/>
        <w:rPr>
          <w:color w:val="auto"/>
          <w:sz w:val="23"/>
          <w:szCs w:val="23"/>
        </w:rPr>
      </w:pPr>
      <w:r w:rsidRPr="00D71504">
        <w:rPr>
          <w:color w:val="auto"/>
          <w:sz w:val="23"/>
          <w:szCs w:val="23"/>
        </w:rPr>
        <w:t>Predictive Maintenance for Vehicles:</w:t>
      </w:r>
    </w:p>
    <w:p w14:paraId="01FD9EFE" w14:textId="77777777" w:rsidR="00D71504" w:rsidRPr="00D71504" w:rsidRDefault="00D71504" w:rsidP="00D71504">
      <w:pPr>
        <w:pStyle w:val="Default"/>
        <w:rPr>
          <w:color w:val="auto"/>
          <w:sz w:val="23"/>
          <w:szCs w:val="23"/>
        </w:rPr>
      </w:pPr>
      <w:r w:rsidRPr="00D71504">
        <w:rPr>
          <w:color w:val="auto"/>
          <w:sz w:val="23"/>
          <w:szCs w:val="23"/>
        </w:rPr>
        <w:t>Description: AI-powered systems in vehicles provide features like adaptive cruise control, lane-keeping assist, and collision avoidance. These systems enhance driver safety and reduce the risk of accidents.</w:t>
      </w:r>
    </w:p>
    <w:p w14:paraId="79C92FD1" w14:textId="77777777" w:rsidR="00D71504" w:rsidRPr="00D71504" w:rsidRDefault="00D71504" w:rsidP="00D71504">
      <w:pPr>
        <w:pStyle w:val="Default"/>
        <w:rPr>
          <w:color w:val="auto"/>
          <w:sz w:val="23"/>
          <w:szCs w:val="23"/>
        </w:rPr>
      </w:pPr>
      <w:r w:rsidRPr="00D71504">
        <w:rPr>
          <w:color w:val="auto"/>
          <w:sz w:val="23"/>
          <w:szCs w:val="23"/>
        </w:rPr>
        <w:t>Benefits: Improves driver safety, reduces accidents, and lowers insurance costs.</w:t>
      </w:r>
    </w:p>
    <w:p w14:paraId="363C51F3" w14:textId="77777777" w:rsidR="00D71504" w:rsidRDefault="00D71504" w:rsidP="00D71504">
      <w:pPr>
        <w:pStyle w:val="Default"/>
        <w:rPr>
          <w:color w:val="auto"/>
          <w:sz w:val="23"/>
          <w:szCs w:val="23"/>
        </w:rPr>
      </w:pPr>
      <w:r w:rsidRPr="00D71504">
        <w:rPr>
          <w:color w:val="auto"/>
          <w:sz w:val="23"/>
          <w:szCs w:val="23"/>
        </w:rPr>
        <w:t>Warehousing Industry:</w:t>
      </w:r>
    </w:p>
    <w:p w14:paraId="4320ACC5" w14:textId="77777777" w:rsidR="00D71504" w:rsidRDefault="00D71504" w:rsidP="00D71504">
      <w:pPr>
        <w:pStyle w:val="Default"/>
        <w:rPr>
          <w:color w:val="auto"/>
          <w:sz w:val="23"/>
          <w:szCs w:val="23"/>
        </w:rPr>
      </w:pPr>
    </w:p>
    <w:p w14:paraId="5790E512" w14:textId="77777777" w:rsidR="00D71504" w:rsidRPr="00D71504" w:rsidRDefault="00D71504" w:rsidP="00D71504">
      <w:pPr>
        <w:pStyle w:val="Default"/>
        <w:rPr>
          <w:color w:val="auto"/>
          <w:sz w:val="44"/>
          <w:szCs w:val="44"/>
        </w:rPr>
      </w:pPr>
      <w:r w:rsidRPr="00353997">
        <w:rPr>
          <w:color w:val="auto"/>
          <w:sz w:val="44"/>
          <w:szCs w:val="44"/>
          <w:u w:val="single"/>
        </w:rPr>
        <w:t>Warehouse Automation and Robotics</w:t>
      </w:r>
      <w:r w:rsidRPr="00D71504">
        <w:rPr>
          <w:color w:val="auto"/>
          <w:sz w:val="44"/>
          <w:szCs w:val="44"/>
        </w:rPr>
        <w:t>:</w:t>
      </w:r>
    </w:p>
    <w:p w14:paraId="6CB0C5C5" w14:textId="77777777" w:rsidR="00D71504" w:rsidRPr="00D71504" w:rsidRDefault="00D71504" w:rsidP="00D71504">
      <w:pPr>
        <w:pStyle w:val="Default"/>
        <w:rPr>
          <w:color w:val="auto"/>
          <w:sz w:val="23"/>
          <w:szCs w:val="23"/>
        </w:rPr>
      </w:pPr>
    </w:p>
    <w:p w14:paraId="549FF56D" w14:textId="77777777" w:rsidR="00D71504" w:rsidRPr="00D71504" w:rsidRDefault="00D71504" w:rsidP="00D71504">
      <w:pPr>
        <w:pStyle w:val="Default"/>
        <w:rPr>
          <w:color w:val="auto"/>
          <w:sz w:val="23"/>
          <w:szCs w:val="23"/>
        </w:rPr>
      </w:pPr>
      <w:r w:rsidRPr="00D71504">
        <w:rPr>
          <w:color w:val="auto"/>
          <w:sz w:val="23"/>
          <w:szCs w:val="23"/>
        </w:rPr>
        <w:t>Description: AI-powered robots and automated systems handle tasks like picking, packing, and inventory management. These systems can work alongside human employees to increase operational efficiency.</w:t>
      </w:r>
    </w:p>
    <w:p w14:paraId="17972EF1" w14:textId="77777777" w:rsidR="00D71504" w:rsidRPr="00D71504" w:rsidRDefault="00D71504" w:rsidP="00D71504">
      <w:pPr>
        <w:pStyle w:val="Default"/>
        <w:rPr>
          <w:color w:val="auto"/>
          <w:sz w:val="23"/>
          <w:szCs w:val="23"/>
        </w:rPr>
      </w:pPr>
      <w:r w:rsidRPr="00D71504">
        <w:rPr>
          <w:color w:val="auto"/>
          <w:sz w:val="23"/>
          <w:szCs w:val="23"/>
        </w:rPr>
        <w:t xml:space="preserve">Benefits: Increases warehouse throughput, reduces </w:t>
      </w:r>
      <w:r w:rsidRPr="00D71504">
        <w:rPr>
          <w:color w:val="auto"/>
          <w:sz w:val="23"/>
          <w:szCs w:val="23"/>
        </w:rPr>
        <w:t>labour</w:t>
      </w:r>
      <w:r w:rsidRPr="00D71504">
        <w:rPr>
          <w:color w:val="auto"/>
          <w:sz w:val="23"/>
          <w:szCs w:val="23"/>
        </w:rPr>
        <w:t xml:space="preserve"> costs, and minimizes errors in order </w:t>
      </w:r>
      <w:r w:rsidRPr="00D71504">
        <w:rPr>
          <w:color w:val="auto"/>
          <w:sz w:val="23"/>
          <w:szCs w:val="23"/>
        </w:rPr>
        <w:t>fulfilment</w:t>
      </w:r>
      <w:r w:rsidRPr="00D71504">
        <w:rPr>
          <w:color w:val="auto"/>
          <w:sz w:val="23"/>
          <w:szCs w:val="23"/>
        </w:rPr>
        <w:t>.</w:t>
      </w:r>
    </w:p>
    <w:p w14:paraId="1DF08CF3" w14:textId="77777777" w:rsidR="00D71504" w:rsidRPr="00D71504" w:rsidRDefault="00D71504" w:rsidP="00D71504">
      <w:pPr>
        <w:pStyle w:val="Default"/>
        <w:rPr>
          <w:color w:val="auto"/>
          <w:sz w:val="23"/>
          <w:szCs w:val="23"/>
        </w:rPr>
      </w:pPr>
      <w:r w:rsidRPr="00D71504">
        <w:rPr>
          <w:color w:val="auto"/>
          <w:sz w:val="23"/>
          <w:szCs w:val="23"/>
        </w:rPr>
        <w:t>Inventory Management and Demand Forecasting:</w:t>
      </w:r>
    </w:p>
    <w:p w14:paraId="305BFF00" w14:textId="77777777" w:rsidR="00D71504" w:rsidRPr="00D71504" w:rsidRDefault="00D71504" w:rsidP="00D71504">
      <w:pPr>
        <w:pStyle w:val="Default"/>
        <w:rPr>
          <w:color w:val="auto"/>
          <w:sz w:val="23"/>
          <w:szCs w:val="23"/>
        </w:rPr>
      </w:pPr>
      <w:r w:rsidRPr="00D71504">
        <w:rPr>
          <w:color w:val="auto"/>
          <w:sz w:val="23"/>
          <w:szCs w:val="23"/>
        </w:rPr>
        <w:t xml:space="preserve">Description: AI systems </w:t>
      </w:r>
      <w:r w:rsidRPr="00D71504">
        <w:rPr>
          <w:color w:val="auto"/>
          <w:sz w:val="23"/>
          <w:szCs w:val="23"/>
        </w:rPr>
        <w:t>analyse</w:t>
      </w:r>
      <w:r w:rsidRPr="00D71504">
        <w:rPr>
          <w:color w:val="auto"/>
          <w:sz w:val="23"/>
          <w:szCs w:val="23"/>
        </w:rPr>
        <w:t xml:space="preserve"> data to predict demand patterns and optimize inventory levels. This ensures products are available when needed, reducing excess </w:t>
      </w:r>
      <w:proofErr w:type="gramStart"/>
      <w:r w:rsidRPr="00D71504">
        <w:rPr>
          <w:color w:val="auto"/>
          <w:sz w:val="23"/>
          <w:szCs w:val="23"/>
        </w:rPr>
        <w:t>stock</w:t>
      </w:r>
      <w:proofErr w:type="gramEnd"/>
      <w:r>
        <w:rPr>
          <w:color w:val="auto"/>
          <w:sz w:val="23"/>
          <w:szCs w:val="23"/>
        </w:rPr>
        <w:t xml:space="preserve"> </w:t>
      </w:r>
      <w:r w:rsidRPr="00D71504">
        <w:rPr>
          <w:color w:val="auto"/>
          <w:sz w:val="23"/>
          <w:szCs w:val="23"/>
        </w:rPr>
        <w:t>and carrying costs.</w:t>
      </w:r>
    </w:p>
    <w:p w14:paraId="545269BB" w14:textId="77777777" w:rsidR="00D71504" w:rsidRPr="00D71504" w:rsidRDefault="00D71504" w:rsidP="00D71504">
      <w:pPr>
        <w:pStyle w:val="Default"/>
        <w:rPr>
          <w:color w:val="auto"/>
          <w:sz w:val="23"/>
          <w:szCs w:val="23"/>
        </w:rPr>
      </w:pPr>
      <w:r w:rsidRPr="00D71504">
        <w:rPr>
          <w:color w:val="auto"/>
          <w:sz w:val="23"/>
          <w:szCs w:val="23"/>
        </w:rPr>
        <w:t>Benefits: Improves inventory turnover, reduces stockouts, and enhances supply chain efficiency.</w:t>
      </w:r>
    </w:p>
    <w:p w14:paraId="78AF16C1" w14:textId="77777777" w:rsidR="00D71504" w:rsidRDefault="00D71504" w:rsidP="00D71504">
      <w:pPr>
        <w:pStyle w:val="Default"/>
        <w:rPr>
          <w:color w:val="auto"/>
          <w:sz w:val="23"/>
          <w:szCs w:val="23"/>
        </w:rPr>
      </w:pPr>
    </w:p>
    <w:p w14:paraId="7008D290" w14:textId="77777777" w:rsidR="00D71504" w:rsidRDefault="00D71504" w:rsidP="00D71504">
      <w:pPr>
        <w:pStyle w:val="Default"/>
        <w:rPr>
          <w:color w:val="auto"/>
          <w:sz w:val="23"/>
          <w:szCs w:val="23"/>
        </w:rPr>
      </w:pPr>
    </w:p>
    <w:p w14:paraId="1D82C03F" w14:textId="77777777" w:rsidR="00D71504" w:rsidRDefault="00D71504" w:rsidP="00D71504">
      <w:pPr>
        <w:pStyle w:val="Default"/>
        <w:rPr>
          <w:color w:val="auto"/>
          <w:sz w:val="23"/>
          <w:szCs w:val="23"/>
        </w:rPr>
      </w:pPr>
    </w:p>
    <w:p w14:paraId="3C15F3F3" w14:textId="77777777" w:rsidR="00D71504" w:rsidRDefault="00D71504" w:rsidP="00D71504">
      <w:pPr>
        <w:pStyle w:val="Default"/>
        <w:rPr>
          <w:color w:val="auto"/>
          <w:sz w:val="23"/>
          <w:szCs w:val="23"/>
        </w:rPr>
      </w:pPr>
    </w:p>
    <w:p w14:paraId="313C7A8F" w14:textId="77777777" w:rsidR="00D71504" w:rsidRDefault="00D71504" w:rsidP="00D71504">
      <w:pPr>
        <w:pStyle w:val="Default"/>
        <w:rPr>
          <w:color w:val="auto"/>
          <w:sz w:val="23"/>
          <w:szCs w:val="23"/>
        </w:rPr>
      </w:pPr>
    </w:p>
    <w:p w14:paraId="78368C26" w14:textId="77777777" w:rsidR="00D71504" w:rsidRDefault="00D71504" w:rsidP="00D71504">
      <w:pPr>
        <w:pStyle w:val="Default"/>
        <w:rPr>
          <w:color w:val="auto"/>
          <w:sz w:val="23"/>
          <w:szCs w:val="23"/>
        </w:rPr>
      </w:pPr>
    </w:p>
    <w:p w14:paraId="5FAB8397" w14:textId="77777777" w:rsidR="00D71504" w:rsidRDefault="00D71504" w:rsidP="00D71504">
      <w:pPr>
        <w:pStyle w:val="Default"/>
        <w:rPr>
          <w:color w:val="auto"/>
          <w:sz w:val="23"/>
          <w:szCs w:val="23"/>
        </w:rPr>
      </w:pPr>
    </w:p>
    <w:p w14:paraId="51E42660" w14:textId="77777777" w:rsidR="00D71504" w:rsidRDefault="00D71504" w:rsidP="00D71504">
      <w:pPr>
        <w:pStyle w:val="Default"/>
        <w:rPr>
          <w:color w:val="auto"/>
          <w:sz w:val="23"/>
          <w:szCs w:val="23"/>
        </w:rPr>
      </w:pPr>
    </w:p>
    <w:p w14:paraId="38A107A5" w14:textId="77777777" w:rsidR="00D71504" w:rsidRPr="00D71504" w:rsidRDefault="00D71504" w:rsidP="00D71504">
      <w:pPr>
        <w:pStyle w:val="Default"/>
        <w:rPr>
          <w:color w:val="auto"/>
          <w:sz w:val="44"/>
          <w:szCs w:val="44"/>
        </w:rPr>
      </w:pPr>
      <w:r w:rsidRPr="00353997">
        <w:rPr>
          <w:color w:val="auto"/>
          <w:sz w:val="44"/>
          <w:szCs w:val="44"/>
          <w:u w:val="single"/>
        </w:rPr>
        <w:lastRenderedPageBreak/>
        <w:t>Manufacturing Industry</w:t>
      </w:r>
      <w:r w:rsidRPr="00D71504">
        <w:rPr>
          <w:color w:val="auto"/>
          <w:sz w:val="44"/>
          <w:szCs w:val="44"/>
        </w:rPr>
        <w:t>:</w:t>
      </w:r>
    </w:p>
    <w:p w14:paraId="14AF0575" w14:textId="77777777" w:rsidR="00D71504" w:rsidRPr="00D71504" w:rsidRDefault="00D71504" w:rsidP="00D71504">
      <w:pPr>
        <w:pStyle w:val="Default"/>
        <w:rPr>
          <w:color w:val="auto"/>
          <w:sz w:val="23"/>
          <w:szCs w:val="23"/>
        </w:rPr>
      </w:pPr>
    </w:p>
    <w:p w14:paraId="19711C0B" w14:textId="77777777" w:rsidR="00D71504" w:rsidRPr="00D71504" w:rsidRDefault="00D71504" w:rsidP="00D71504">
      <w:pPr>
        <w:pStyle w:val="Default"/>
        <w:rPr>
          <w:color w:val="auto"/>
          <w:sz w:val="23"/>
          <w:szCs w:val="23"/>
        </w:rPr>
      </w:pPr>
      <w:r w:rsidRPr="00D71504">
        <w:rPr>
          <w:color w:val="auto"/>
          <w:sz w:val="23"/>
          <w:szCs w:val="23"/>
        </w:rPr>
        <w:t>Quality Control and Defect Detection:</w:t>
      </w:r>
    </w:p>
    <w:p w14:paraId="234D90DD" w14:textId="77777777" w:rsidR="00D71504" w:rsidRPr="00D71504" w:rsidRDefault="00D71504" w:rsidP="00D71504">
      <w:pPr>
        <w:pStyle w:val="Default"/>
        <w:rPr>
          <w:color w:val="auto"/>
          <w:sz w:val="23"/>
          <w:szCs w:val="23"/>
        </w:rPr>
      </w:pPr>
      <w:r w:rsidRPr="00D71504">
        <w:rPr>
          <w:color w:val="auto"/>
          <w:sz w:val="23"/>
          <w:szCs w:val="23"/>
        </w:rPr>
        <w:t>Description: AI-powered vision systems inspect products for defects, ensuring that only high-quality items reach customers. This is crucial in manufacturing industries where precision is essential.</w:t>
      </w:r>
    </w:p>
    <w:p w14:paraId="71BB30F8" w14:textId="77777777" w:rsidR="00D71504" w:rsidRPr="00D71504" w:rsidRDefault="00D71504" w:rsidP="00D71504">
      <w:pPr>
        <w:pStyle w:val="Default"/>
        <w:rPr>
          <w:color w:val="auto"/>
          <w:sz w:val="23"/>
          <w:szCs w:val="23"/>
        </w:rPr>
      </w:pPr>
      <w:r w:rsidRPr="00D71504">
        <w:rPr>
          <w:color w:val="auto"/>
          <w:sz w:val="23"/>
          <w:szCs w:val="23"/>
        </w:rPr>
        <w:t>Benefits: Reduces defects, maintains product quality, and minimizes returns or recalls.</w:t>
      </w:r>
    </w:p>
    <w:p w14:paraId="35528D42" w14:textId="77777777" w:rsidR="00D71504" w:rsidRPr="00D71504" w:rsidRDefault="00D71504" w:rsidP="00D71504">
      <w:pPr>
        <w:pStyle w:val="Default"/>
        <w:rPr>
          <w:color w:val="auto"/>
          <w:sz w:val="23"/>
          <w:szCs w:val="23"/>
        </w:rPr>
      </w:pPr>
      <w:r w:rsidRPr="00D71504">
        <w:rPr>
          <w:color w:val="auto"/>
          <w:sz w:val="23"/>
          <w:szCs w:val="23"/>
        </w:rPr>
        <w:t>Predictive Maintenance for Equipment:</w:t>
      </w:r>
    </w:p>
    <w:p w14:paraId="3B01FDDC" w14:textId="77777777" w:rsidR="00D71504" w:rsidRPr="00D71504" w:rsidRDefault="00D71504" w:rsidP="00D71504">
      <w:pPr>
        <w:pStyle w:val="Default"/>
        <w:rPr>
          <w:color w:val="auto"/>
          <w:sz w:val="23"/>
          <w:szCs w:val="23"/>
        </w:rPr>
      </w:pPr>
      <w:r w:rsidRPr="00D71504">
        <w:rPr>
          <w:color w:val="auto"/>
          <w:sz w:val="23"/>
          <w:szCs w:val="23"/>
        </w:rPr>
        <w:t xml:space="preserve">Description: AI algorithms </w:t>
      </w:r>
      <w:r w:rsidRPr="00D71504">
        <w:rPr>
          <w:color w:val="auto"/>
          <w:sz w:val="23"/>
          <w:szCs w:val="23"/>
        </w:rPr>
        <w:t>analyse</w:t>
      </w:r>
      <w:r w:rsidRPr="00D71504">
        <w:rPr>
          <w:color w:val="auto"/>
          <w:sz w:val="23"/>
          <w:szCs w:val="23"/>
        </w:rPr>
        <w:t xml:space="preserve"> sensor data from manufacturing equipment to predict when maintenance is needed. This helps prevent unexpected breakdowns and production disruptions.</w:t>
      </w:r>
    </w:p>
    <w:p w14:paraId="5674B571" w14:textId="77777777" w:rsidR="00D71504" w:rsidRDefault="00D71504" w:rsidP="00D71504">
      <w:pPr>
        <w:pStyle w:val="Default"/>
        <w:rPr>
          <w:color w:val="auto"/>
          <w:sz w:val="23"/>
          <w:szCs w:val="23"/>
        </w:rPr>
      </w:pPr>
      <w:r w:rsidRPr="00D71504">
        <w:rPr>
          <w:color w:val="auto"/>
          <w:sz w:val="23"/>
          <w:szCs w:val="23"/>
        </w:rPr>
        <w:t>Benefits: Increases equipment uptime, extends asset lifespan, and minimizes downtime-related costs.</w:t>
      </w:r>
    </w:p>
    <w:p w14:paraId="566185B1" w14:textId="77777777" w:rsidR="00D71504" w:rsidRDefault="00D71504" w:rsidP="00D71504">
      <w:pPr>
        <w:pStyle w:val="Default"/>
        <w:rPr>
          <w:color w:val="auto"/>
          <w:sz w:val="23"/>
          <w:szCs w:val="23"/>
        </w:rPr>
      </w:pPr>
    </w:p>
    <w:p w14:paraId="7652C8BD" w14:textId="77777777" w:rsidR="00D71504" w:rsidRDefault="00D71504" w:rsidP="00D71504">
      <w:pPr>
        <w:pStyle w:val="Default"/>
        <w:rPr>
          <w:color w:val="auto"/>
          <w:sz w:val="23"/>
          <w:szCs w:val="23"/>
        </w:rPr>
      </w:pPr>
    </w:p>
    <w:p w14:paraId="60EBFB03" w14:textId="77777777" w:rsidR="00D71504" w:rsidRPr="00353997" w:rsidRDefault="00D71504" w:rsidP="00D71504">
      <w:pPr>
        <w:pStyle w:val="Default"/>
        <w:rPr>
          <w:color w:val="auto"/>
          <w:sz w:val="44"/>
          <w:szCs w:val="44"/>
          <w:u w:val="single"/>
        </w:rPr>
      </w:pPr>
      <w:r w:rsidRPr="00353997">
        <w:rPr>
          <w:color w:val="auto"/>
          <w:sz w:val="44"/>
          <w:szCs w:val="44"/>
          <w:u w:val="single"/>
        </w:rPr>
        <w:t>Autonomous Mining Vehicles</w:t>
      </w:r>
      <w:r w:rsidRPr="00353997">
        <w:rPr>
          <w:color w:val="auto"/>
          <w:sz w:val="44"/>
          <w:szCs w:val="44"/>
        </w:rPr>
        <w:t>:</w:t>
      </w:r>
    </w:p>
    <w:p w14:paraId="580981C6" w14:textId="77777777" w:rsidR="00D71504" w:rsidRPr="00D71504" w:rsidRDefault="00D71504" w:rsidP="00D71504">
      <w:pPr>
        <w:pStyle w:val="Default"/>
        <w:rPr>
          <w:color w:val="auto"/>
          <w:sz w:val="23"/>
          <w:szCs w:val="23"/>
        </w:rPr>
      </w:pPr>
    </w:p>
    <w:p w14:paraId="7FC4610B" w14:textId="77777777" w:rsidR="00D71504" w:rsidRPr="00D71504" w:rsidRDefault="00D71504" w:rsidP="00D71504">
      <w:pPr>
        <w:pStyle w:val="Default"/>
        <w:rPr>
          <w:color w:val="auto"/>
          <w:sz w:val="23"/>
          <w:szCs w:val="23"/>
        </w:rPr>
      </w:pPr>
      <w:r w:rsidRPr="00D71504">
        <w:rPr>
          <w:color w:val="auto"/>
          <w:sz w:val="23"/>
          <w:szCs w:val="23"/>
        </w:rPr>
        <w:t>Description: AI is used to develop autonomous mining vehicles that can operate without human intervention. These vehicles perform tasks like excavation, hauling, and drilling.</w:t>
      </w:r>
    </w:p>
    <w:p w14:paraId="2BCBD437" w14:textId="77777777" w:rsidR="00D71504" w:rsidRPr="00D71504" w:rsidRDefault="00D71504" w:rsidP="00D71504">
      <w:pPr>
        <w:pStyle w:val="Default"/>
        <w:rPr>
          <w:color w:val="auto"/>
          <w:sz w:val="23"/>
          <w:szCs w:val="23"/>
        </w:rPr>
      </w:pPr>
      <w:r w:rsidRPr="00D71504">
        <w:rPr>
          <w:color w:val="auto"/>
          <w:sz w:val="23"/>
          <w:szCs w:val="23"/>
        </w:rPr>
        <w:t xml:space="preserve">Benefits: Increases safety in hazardous environments, improves efficiency in mining operations, and reduces </w:t>
      </w:r>
      <w:r w:rsidRPr="00D71504">
        <w:rPr>
          <w:color w:val="auto"/>
          <w:sz w:val="23"/>
          <w:szCs w:val="23"/>
        </w:rPr>
        <w:t>labour</w:t>
      </w:r>
      <w:r w:rsidRPr="00D71504">
        <w:rPr>
          <w:color w:val="auto"/>
          <w:sz w:val="23"/>
          <w:szCs w:val="23"/>
        </w:rPr>
        <w:t xml:space="preserve"> costs.</w:t>
      </w:r>
    </w:p>
    <w:p w14:paraId="45990724" w14:textId="77777777" w:rsidR="00D71504" w:rsidRPr="00D71504" w:rsidRDefault="00D71504" w:rsidP="00D71504">
      <w:pPr>
        <w:pStyle w:val="Default"/>
        <w:rPr>
          <w:color w:val="auto"/>
          <w:sz w:val="23"/>
          <w:szCs w:val="23"/>
        </w:rPr>
      </w:pPr>
      <w:r w:rsidRPr="00D71504">
        <w:rPr>
          <w:color w:val="auto"/>
          <w:sz w:val="23"/>
          <w:szCs w:val="23"/>
        </w:rPr>
        <w:t>Predictive Analytics for Resource Management:</w:t>
      </w:r>
    </w:p>
    <w:p w14:paraId="1AB3BCA8" w14:textId="77777777" w:rsidR="00D71504" w:rsidRPr="00D71504" w:rsidRDefault="00D71504" w:rsidP="00D71504">
      <w:pPr>
        <w:pStyle w:val="Default"/>
        <w:rPr>
          <w:color w:val="auto"/>
          <w:sz w:val="23"/>
          <w:szCs w:val="23"/>
        </w:rPr>
      </w:pPr>
      <w:r w:rsidRPr="00D71504">
        <w:rPr>
          <w:color w:val="auto"/>
          <w:sz w:val="23"/>
          <w:szCs w:val="23"/>
        </w:rPr>
        <w:t xml:space="preserve">Description: AI-powered predictive analytics </w:t>
      </w:r>
      <w:r w:rsidRPr="00D71504">
        <w:rPr>
          <w:color w:val="auto"/>
          <w:sz w:val="23"/>
          <w:szCs w:val="23"/>
        </w:rPr>
        <w:t>analyse</w:t>
      </w:r>
      <w:r w:rsidRPr="00D71504">
        <w:rPr>
          <w:color w:val="auto"/>
          <w:sz w:val="23"/>
          <w:szCs w:val="23"/>
        </w:rPr>
        <w:t xml:space="preserve"> geological data to optimize resource extraction and allocation. This ensures efficient use of resources and maximizes output.</w:t>
      </w:r>
    </w:p>
    <w:p w14:paraId="7C5944EE" w14:textId="77777777" w:rsidR="00D71504" w:rsidRDefault="00D71504" w:rsidP="00D71504">
      <w:pPr>
        <w:pStyle w:val="Default"/>
        <w:rPr>
          <w:color w:val="auto"/>
          <w:sz w:val="23"/>
          <w:szCs w:val="23"/>
        </w:rPr>
      </w:pPr>
      <w:r w:rsidRPr="00D71504">
        <w:rPr>
          <w:color w:val="auto"/>
          <w:sz w:val="23"/>
          <w:szCs w:val="23"/>
        </w:rPr>
        <w:t>Benefits: Enhances resource utilization, reduces waste, and improves overall mining productivity.</w:t>
      </w:r>
    </w:p>
    <w:p w14:paraId="07B65EBE" w14:textId="77777777" w:rsidR="00353997" w:rsidRDefault="00353997" w:rsidP="00D71504">
      <w:pPr>
        <w:pStyle w:val="Default"/>
        <w:rPr>
          <w:color w:val="auto"/>
          <w:sz w:val="23"/>
          <w:szCs w:val="23"/>
        </w:rPr>
      </w:pPr>
    </w:p>
    <w:p w14:paraId="7A5D514C" w14:textId="77777777" w:rsidR="00353997" w:rsidRDefault="00353997" w:rsidP="00D71504">
      <w:pPr>
        <w:pStyle w:val="Default"/>
        <w:rPr>
          <w:color w:val="auto"/>
          <w:sz w:val="23"/>
          <w:szCs w:val="23"/>
        </w:rPr>
      </w:pPr>
    </w:p>
    <w:p w14:paraId="6904CC3D" w14:textId="77777777" w:rsidR="00353997" w:rsidRDefault="00353997" w:rsidP="00D71504">
      <w:pPr>
        <w:pStyle w:val="Default"/>
        <w:rPr>
          <w:color w:val="auto"/>
          <w:sz w:val="23"/>
          <w:szCs w:val="23"/>
        </w:rPr>
      </w:pPr>
    </w:p>
    <w:p w14:paraId="781C3545" w14:textId="77777777" w:rsidR="00353997" w:rsidRDefault="00353997" w:rsidP="00D71504">
      <w:pPr>
        <w:pStyle w:val="Default"/>
        <w:rPr>
          <w:color w:val="auto"/>
          <w:sz w:val="23"/>
          <w:szCs w:val="23"/>
        </w:rPr>
      </w:pPr>
    </w:p>
    <w:p w14:paraId="6D349498" w14:textId="77777777" w:rsidR="00353997" w:rsidRDefault="00353997" w:rsidP="00D71504">
      <w:pPr>
        <w:pStyle w:val="Default"/>
        <w:rPr>
          <w:color w:val="auto"/>
          <w:sz w:val="23"/>
          <w:szCs w:val="23"/>
        </w:rPr>
      </w:pPr>
    </w:p>
    <w:p w14:paraId="1535873A" w14:textId="77777777" w:rsidR="00353997" w:rsidRDefault="00353997" w:rsidP="00D71504">
      <w:pPr>
        <w:pStyle w:val="Default"/>
        <w:rPr>
          <w:color w:val="auto"/>
          <w:sz w:val="23"/>
          <w:szCs w:val="23"/>
        </w:rPr>
      </w:pPr>
    </w:p>
    <w:p w14:paraId="41918739" w14:textId="77777777" w:rsidR="00353997" w:rsidRDefault="00353997" w:rsidP="00D71504">
      <w:pPr>
        <w:pStyle w:val="Default"/>
        <w:rPr>
          <w:color w:val="auto"/>
          <w:sz w:val="23"/>
          <w:szCs w:val="23"/>
        </w:rPr>
      </w:pPr>
    </w:p>
    <w:p w14:paraId="06FD76AB" w14:textId="77777777" w:rsidR="00353997" w:rsidRDefault="00353997" w:rsidP="00D71504">
      <w:pPr>
        <w:pStyle w:val="Default"/>
        <w:rPr>
          <w:color w:val="auto"/>
          <w:sz w:val="23"/>
          <w:szCs w:val="23"/>
        </w:rPr>
      </w:pPr>
    </w:p>
    <w:p w14:paraId="44BE333F" w14:textId="77777777" w:rsidR="00353997" w:rsidRDefault="00353997" w:rsidP="00D71504">
      <w:pPr>
        <w:pStyle w:val="Default"/>
        <w:rPr>
          <w:color w:val="auto"/>
          <w:sz w:val="23"/>
          <w:szCs w:val="23"/>
        </w:rPr>
      </w:pPr>
    </w:p>
    <w:p w14:paraId="4FC0C968" w14:textId="77777777" w:rsidR="00353997" w:rsidRDefault="00353997" w:rsidP="00D71504">
      <w:pPr>
        <w:pStyle w:val="Default"/>
        <w:rPr>
          <w:color w:val="auto"/>
          <w:sz w:val="23"/>
          <w:szCs w:val="23"/>
        </w:rPr>
      </w:pPr>
    </w:p>
    <w:p w14:paraId="31FB8C99" w14:textId="77777777" w:rsidR="00353997" w:rsidRDefault="00353997" w:rsidP="00D71504">
      <w:pPr>
        <w:pStyle w:val="Default"/>
        <w:rPr>
          <w:color w:val="auto"/>
          <w:sz w:val="23"/>
          <w:szCs w:val="23"/>
        </w:rPr>
      </w:pPr>
    </w:p>
    <w:p w14:paraId="1A4DA00D" w14:textId="77777777" w:rsidR="001279C3" w:rsidRDefault="001279C3" w:rsidP="00D71504">
      <w:pPr>
        <w:pStyle w:val="Default"/>
        <w:rPr>
          <w:color w:val="auto"/>
          <w:sz w:val="23"/>
          <w:szCs w:val="23"/>
        </w:rPr>
      </w:pPr>
    </w:p>
    <w:p w14:paraId="2F01DDBA" w14:textId="77777777" w:rsidR="001279C3" w:rsidRDefault="001279C3" w:rsidP="00D71504">
      <w:pPr>
        <w:pStyle w:val="Default"/>
        <w:rPr>
          <w:color w:val="auto"/>
          <w:sz w:val="23"/>
          <w:szCs w:val="23"/>
        </w:rPr>
      </w:pPr>
    </w:p>
    <w:p w14:paraId="75A3FB97" w14:textId="77777777" w:rsidR="001279C3" w:rsidRDefault="001279C3" w:rsidP="00D71504">
      <w:pPr>
        <w:pStyle w:val="Default"/>
        <w:rPr>
          <w:color w:val="auto"/>
          <w:sz w:val="23"/>
          <w:szCs w:val="23"/>
        </w:rPr>
      </w:pPr>
    </w:p>
    <w:p w14:paraId="2EF7B396" w14:textId="77777777" w:rsidR="001279C3" w:rsidRPr="001279C3" w:rsidRDefault="001279C3" w:rsidP="00D71504">
      <w:pPr>
        <w:pStyle w:val="Default"/>
        <w:rPr>
          <w:color w:val="138576" w:themeColor="accent6" w:themeShade="BF"/>
          <w:sz w:val="44"/>
          <w:szCs w:val="44"/>
        </w:rPr>
      </w:pPr>
      <w:r>
        <w:rPr>
          <w:color w:val="138576" w:themeColor="accent6" w:themeShade="BF"/>
          <w:sz w:val="44"/>
          <w:szCs w:val="44"/>
        </w:rPr>
        <w:lastRenderedPageBreak/>
        <w:t xml:space="preserve">THREE AI BASED APPLICATIONS </w:t>
      </w:r>
      <w:r w:rsidR="004518AA">
        <w:rPr>
          <w:color w:val="138576" w:themeColor="accent6" w:themeShade="BF"/>
          <w:sz w:val="44"/>
          <w:szCs w:val="44"/>
        </w:rPr>
        <w:t>THAT EXPAND ITS LOGISTICS BUSINESS IN THE NEXT FIVE YEAR</w:t>
      </w:r>
    </w:p>
    <w:p w14:paraId="6FB15256" w14:textId="77777777" w:rsidR="001279C3" w:rsidRDefault="001279C3" w:rsidP="00D71504">
      <w:pPr>
        <w:pStyle w:val="Default"/>
        <w:rPr>
          <w:color w:val="auto"/>
          <w:sz w:val="23"/>
          <w:szCs w:val="23"/>
        </w:rPr>
      </w:pPr>
    </w:p>
    <w:p w14:paraId="00B0AD13" w14:textId="77777777" w:rsidR="001279C3" w:rsidRPr="00353997" w:rsidRDefault="001279C3" w:rsidP="00D71504">
      <w:pPr>
        <w:pStyle w:val="Default"/>
        <w:rPr>
          <w:color w:val="auto"/>
          <w:sz w:val="23"/>
          <w:szCs w:val="23"/>
          <w:u w:val="single"/>
        </w:rPr>
      </w:pPr>
    </w:p>
    <w:p w14:paraId="14EC60E3" w14:textId="77777777" w:rsidR="001279C3" w:rsidRPr="001279C3" w:rsidRDefault="001279C3" w:rsidP="001279C3">
      <w:pPr>
        <w:pStyle w:val="Default"/>
        <w:rPr>
          <w:color w:val="auto"/>
          <w:sz w:val="36"/>
          <w:szCs w:val="36"/>
        </w:rPr>
      </w:pPr>
      <w:r w:rsidRPr="00353997">
        <w:rPr>
          <w:color w:val="auto"/>
          <w:sz w:val="36"/>
          <w:szCs w:val="36"/>
          <w:u w:val="single"/>
        </w:rPr>
        <w:t>AI-Based Application</w:t>
      </w:r>
      <w:r w:rsidRPr="001279C3">
        <w:rPr>
          <w:color w:val="auto"/>
          <w:sz w:val="36"/>
          <w:szCs w:val="36"/>
        </w:rPr>
        <w:t xml:space="preserve"> 1:</w:t>
      </w:r>
      <w:r w:rsidRPr="001279C3">
        <w:rPr>
          <w:color w:val="auto"/>
          <w:sz w:val="36"/>
          <w:szCs w:val="36"/>
        </w:rPr>
        <w:t xml:space="preserve"> </w:t>
      </w:r>
      <w:r w:rsidRPr="001279C3">
        <w:rPr>
          <w:color w:val="auto"/>
          <w:sz w:val="36"/>
          <w:szCs w:val="36"/>
        </w:rPr>
        <w:t xml:space="preserve">Transport Industry </w:t>
      </w:r>
    </w:p>
    <w:p w14:paraId="4B4D93AC" w14:textId="77777777" w:rsidR="001279C3" w:rsidRDefault="001279C3" w:rsidP="001279C3">
      <w:pPr>
        <w:pStyle w:val="Default"/>
        <w:rPr>
          <w:color w:val="auto"/>
          <w:sz w:val="23"/>
          <w:szCs w:val="23"/>
        </w:rPr>
      </w:pPr>
    </w:p>
    <w:p w14:paraId="7A26FD18" w14:textId="77777777" w:rsidR="001279C3" w:rsidRPr="001279C3" w:rsidRDefault="001279C3" w:rsidP="001279C3">
      <w:pPr>
        <w:pStyle w:val="Default"/>
        <w:rPr>
          <w:color w:val="auto"/>
          <w:sz w:val="23"/>
          <w:szCs w:val="23"/>
        </w:rPr>
      </w:pPr>
      <w:r w:rsidRPr="001279C3">
        <w:rPr>
          <w:color w:val="auto"/>
          <w:sz w:val="23"/>
          <w:szCs w:val="23"/>
        </w:rPr>
        <w:t xml:space="preserve"> Implement AI algorithms to predict maintenance needs for your transportation fleet, allowing for proactive scheduling of maintenance activities.</w:t>
      </w:r>
    </w:p>
    <w:p w14:paraId="44C86E84" w14:textId="77777777" w:rsidR="001279C3" w:rsidRPr="001279C3" w:rsidRDefault="001279C3" w:rsidP="001279C3">
      <w:pPr>
        <w:pStyle w:val="Default"/>
        <w:rPr>
          <w:color w:val="auto"/>
          <w:sz w:val="23"/>
          <w:szCs w:val="23"/>
        </w:rPr>
      </w:pPr>
    </w:p>
    <w:p w14:paraId="58448DE7" w14:textId="77777777" w:rsidR="001279C3" w:rsidRDefault="001279C3" w:rsidP="001279C3">
      <w:pPr>
        <w:pStyle w:val="Default"/>
        <w:rPr>
          <w:color w:val="auto"/>
          <w:sz w:val="23"/>
          <w:szCs w:val="23"/>
        </w:rPr>
      </w:pPr>
      <w:r w:rsidRPr="001279C3">
        <w:rPr>
          <w:color w:val="auto"/>
          <w:sz w:val="23"/>
          <w:szCs w:val="23"/>
        </w:rPr>
        <w:t>Advantages:</w:t>
      </w:r>
    </w:p>
    <w:p w14:paraId="5904A97D" w14:textId="77777777" w:rsidR="001279C3" w:rsidRDefault="001279C3" w:rsidP="001279C3">
      <w:pPr>
        <w:pStyle w:val="Default"/>
        <w:rPr>
          <w:color w:val="auto"/>
          <w:sz w:val="23"/>
          <w:szCs w:val="23"/>
        </w:rPr>
      </w:pPr>
    </w:p>
    <w:p w14:paraId="22E700B2" w14:textId="77777777" w:rsidR="001279C3" w:rsidRPr="001279C3" w:rsidRDefault="001279C3" w:rsidP="001279C3">
      <w:pPr>
        <w:pStyle w:val="Default"/>
        <w:rPr>
          <w:color w:val="auto"/>
          <w:sz w:val="23"/>
          <w:szCs w:val="23"/>
        </w:rPr>
      </w:pPr>
      <w:r w:rsidRPr="001279C3">
        <w:rPr>
          <w:color w:val="auto"/>
          <w:sz w:val="23"/>
          <w:szCs w:val="23"/>
        </w:rPr>
        <w:t xml:space="preserve">Increased Uptime: Minimize unplanned downtime due to vehicle breakdowns, ensuring reliable service to </w:t>
      </w:r>
      <w:r w:rsidRPr="001279C3">
        <w:rPr>
          <w:color w:val="auto"/>
          <w:sz w:val="23"/>
          <w:szCs w:val="23"/>
        </w:rPr>
        <w:t>customers. Extended</w:t>
      </w:r>
      <w:r w:rsidRPr="001279C3">
        <w:rPr>
          <w:color w:val="auto"/>
          <w:sz w:val="23"/>
          <w:szCs w:val="23"/>
        </w:rPr>
        <w:t xml:space="preserve"> Vehicle Lifespan: Improve the longevity of your fleet by addressing maintenance needs in a timely manner.</w:t>
      </w:r>
    </w:p>
    <w:p w14:paraId="13126FCE" w14:textId="77777777" w:rsidR="001279C3" w:rsidRPr="001279C3" w:rsidRDefault="001279C3" w:rsidP="001279C3">
      <w:pPr>
        <w:pStyle w:val="Default"/>
        <w:rPr>
          <w:color w:val="auto"/>
          <w:sz w:val="23"/>
          <w:szCs w:val="23"/>
        </w:rPr>
      </w:pPr>
      <w:r w:rsidRPr="001279C3">
        <w:rPr>
          <w:color w:val="auto"/>
          <w:sz w:val="23"/>
          <w:szCs w:val="23"/>
        </w:rPr>
        <w:t>Cost Savings: Reduce overall maintenance costs and avoid expensive emergency repairs.</w:t>
      </w:r>
    </w:p>
    <w:p w14:paraId="4557DBB9" w14:textId="77777777" w:rsidR="001279C3" w:rsidRPr="001279C3" w:rsidRDefault="001279C3" w:rsidP="001279C3">
      <w:pPr>
        <w:pStyle w:val="Default"/>
        <w:rPr>
          <w:color w:val="auto"/>
          <w:sz w:val="23"/>
          <w:szCs w:val="23"/>
        </w:rPr>
      </w:pPr>
    </w:p>
    <w:p w14:paraId="56951049" w14:textId="77777777" w:rsidR="001279C3" w:rsidRDefault="001279C3" w:rsidP="001279C3">
      <w:pPr>
        <w:pStyle w:val="Default"/>
        <w:rPr>
          <w:color w:val="auto"/>
          <w:sz w:val="23"/>
          <w:szCs w:val="23"/>
        </w:rPr>
      </w:pPr>
      <w:r w:rsidRPr="001279C3">
        <w:rPr>
          <w:color w:val="auto"/>
          <w:sz w:val="23"/>
          <w:szCs w:val="23"/>
        </w:rPr>
        <w:t>Disadvantages:</w:t>
      </w:r>
    </w:p>
    <w:p w14:paraId="2F9EB6AF" w14:textId="77777777" w:rsidR="001279C3" w:rsidRPr="001279C3" w:rsidRDefault="001279C3" w:rsidP="001279C3">
      <w:pPr>
        <w:pStyle w:val="Default"/>
        <w:rPr>
          <w:color w:val="auto"/>
          <w:sz w:val="23"/>
          <w:szCs w:val="23"/>
        </w:rPr>
      </w:pPr>
    </w:p>
    <w:p w14:paraId="76D31C35" w14:textId="77777777" w:rsidR="001279C3" w:rsidRPr="001279C3" w:rsidRDefault="001279C3" w:rsidP="001279C3">
      <w:pPr>
        <w:pStyle w:val="Default"/>
        <w:rPr>
          <w:color w:val="auto"/>
          <w:sz w:val="23"/>
          <w:szCs w:val="23"/>
        </w:rPr>
      </w:pPr>
      <w:r w:rsidRPr="001279C3">
        <w:rPr>
          <w:color w:val="auto"/>
          <w:sz w:val="23"/>
          <w:szCs w:val="23"/>
        </w:rPr>
        <w:t>Initial Investment: Implementing predictive maintenance systems may require a significant upfront investment in AI technology and integration with existing systems.</w:t>
      </w:r>
    </w:p>
    <w:p w14:paraId="1BEE05C8" w14:textId="77777777" w:rsidR="001279C3" w:rsidRPr="001279C3" w:rsidRDefault="001279C3" w:rsidP="001279C3">
      <w:pPr>
        <w:pStyle w:val="Default"/>
        <w:rPr>
          <w:color w:val="auto"/>
          <w:sz w:val="23"/>
          <w:szCs w:val="23"/>
        </w:rPr>
      </w:pPr>
      <w:r w:rsidRPr="001279C3">
        <w:rPr>
          <w:color w:val="auto"/>
          <w:sz w:val="23"/>
          <w:szCs w:val="23"/>
        </w:rPr>
        <w:t>Dependency on Data Accuracy: Accurate data collection and analysis are crucial for effective predictive maintenance, which may require ongoing monitoring and calibration.</w:t>
      </w:r>
    </w:p>
    <w:p w14:paraId="15608C1F" w14:textId="77777777" w:rsidR="001279C3" w:rsidRDefault="001279C3" w:rsidP="001279C3">
      <w:pPr>
        <w:pStyle w:val="Default"/>
        <w:rPr>
          <w:color w:val="auto"/>
          <w:sz w:val="23"/>
          <w:szCs w:val="23"/>
        </w:rPr>
      </w:pPr>
      <w:r w:rsidRPr="001279C3">
        <w:rPr>
          <w:color w:val="auto"/>
          <w:sz w:val="23"/>
          <w:szCs w:val="23"/>
        </w:rPr>
        <w:t>Ethical, Social, and Legal Implications</w:t>
      </w:r>
      <w:r>
        <w:rPr>
          <w:color w:val="auto"/>
          <w:sz w:val="23"/>
          <w:szCs w:val="23"/>
        </w:rPr>
        <w:t>.</w:t>
      </w:r>
    </w:p>
    <w:p w14:paraId="33EC3929" w14:textId="77777777" w:rsidR="001279C3" w:rsidRPr="001279C3" w:rsidRDefault="001279C3" w:rsidP="001279C3">
      <w:pPr>
        <w:pStyle w:val="Default"/>
        <w:rPr>
          <w:color w:val="auto"/>
          <w:sz w:val="36"/>
          <w:szCs w:val="36"/>
        </w:rPr>
      </w:pPr>
    </w:p>
    <w:p w14:paraId="0859A0B5" w14:textId="77777777" w:rsidR="001279C3" w:rsidRPr="001279C3" w:rsidRDefault="001279C3" w:rsidP="001279C3">
      <w:pPr>
        <w:pStyle w:val="Default"/>
        <w:rPr>
          <w:color w:val="auto"/>
          <w:sz w:val="36"/>
          <w:szCs w:val="36"/>
        </w:rPr>
      </w:pPr>
      <w:r w:rsidRPr="00353997">
        <w:rPr>
          <w:color w:val="auto"/>
          <w:sz w:val="36"/>
          <w:szCs w:val="36"/>
          <w:u w:val="single"/>
        </w:rPr>
        <w:t>AI-Based Application</w:t>
      </w:r>
      <w:r w:rsidRPr="001279C3">
        <w:rPr>
          <w:color w:val="auto"/>
          <w:sz w:val="36"/>
          <w:szCs w:val="36"/>
        </w:rPr>
        <w:t xml:space="preserve"> 2: Autonomous Warehouse Operations</w:t>
      </w:r>
    </w:p>
    <w:p w14:paraId="7176E5D1" w14:textId="77777777" w:rsidR="001279C3" w:rsidRPr="001279C3" w:rsidRDefault="001279C3" w:rsidP="001279C3">
      <w:pPr>
        <w:pStyle w:val="Default"/>
        <w:rPr>
          <w:color w:val="auto"/>
          <w:sz w:val="23"/>
          <w:szCs w:val="23"/>
        </w:rPr>
      </w:pPr>
    </w:p>
    <w:p w14:paraId="795B6740" w14:textId="77777777" w:rsidR="001279C3" w:rsidRPr="001279C3" w:rsidRDefault="001279C3" w:rsidP="001279C3">
      <w:pPr>
        <w:pStyle w:val="Default"/>
        <w:rPr>
          <w:color w:val="auto"/>
          <w:sz w:val="23"/>
          <w:szCs w:val="23"/>
        </w:rPr>
      </w:pPr>
      <w:r w:rsidRPr="001279C3">
        <w:rPr>
          <w:color w:val="auto"/>
          <w:sz w:val="23"/>
          <w:szCs w:val="23"/>
        </w:rPr>
        <w:t>Implement AI-powered robots and automation systems in warehouses to handle tasks like picking, packing, and inventory management.</w:t>
      </w:r>
    </w:p>
    <w:p w14:paraId="42950AD8" w14:textId="77777777" w:rsidR="001279C3" w:rsidRPr="001279C3" w:rsidRDefault="001279C3" w:rsidP="001279C3">
      <w:pPr>
        <w:pStyle w:val="Default"/>
        <w:rPr>
          <w:color w:val="auto"/>
          <w:sz w:val="23"/>
          <w:szCs w:val="23"/>
        </w:rPr>
      </w:pPr>
    </w:p>
    <w:p w14:paraId="6ACDDF67" w14:textId="77777777" w:rsidR="001279C3" w:rsidRPr="001279C3" w:rsidRDefault="001279C3" w:rsidP="001279C3">
      <w:pPr>
        <w:pStyle w:val="Default"/>
        <w:rPr>
          <w:color w:val="auto"/>
          <w:sz w:val="23"/>
          <w:szCs w:val="23"/>
        </w:rPr>
      </w:pPr>
      <w:r w:rsidRPr="001279C3">
        <w:rPr>
          <w:color w:val="auto"/>
          <w:sz w:val="23"/>
          <w:szCs w:val="23"/>
        </w:rPr>
        <w:t>Advantages:</w:t>
      </w:r>
    </w:p>
    <w:p w14:paraId="77005193" w14:textId="77777777" w:rsidR="001279C3" w:rsidRPr="001279C3" w:rsidRDefault="001279C3" w:rsidP="001279C3">
      <w:pPr>
        <w:pStyle w:val="Default"/>
        <w:rPr>
          <w:color w:val="auto"/>
          <w:sz w:val="23"/>
          <w:szCs w:val="23"/>
        </w:rPr>
      </w:pPr>
    </w:p>
    <w:p w14:paraId="6246689D" w14:textId="77777777" w:rsidR="001279C3" w:rsidRPr="001279C3" w:rsidRDefault="001279C3" w:rsidP="001279C3">
      <w:pPr>
        <w:pStyle w:val="Default"/>
        <w:rPr>
          <w:color w:val="auto"/>
          <w:sz w:val="23"/>
          <w:szCs w:val="23"/>
        </w:rPr>
      </w:pPr>
      <w:r w:rsidRPr="001279C3">
        <w:rPr>
          <w:color w:val="auto"/>
          <w:sz w:val="23"/>
          <w:szCs w:val="23"/>
        </w:rPr>
        <w:t>Increased Efficiency: Boost warehouse throughput and reduce order processing times, leading to improved customer satisfaction.</w:t>
      </w:r>
    </w:p>
    <w:p w14:paraId="422844BF" w14:textId="77777777" w:rsidR="001279C3" w:rsidRPr="001279C3" w:rsidRDefault="001279C3" w:rsidP="001279C3">
      <w:pPr>
        <w:pStyle w:val="Default"/>
        <w:rPr>
          <w:color w:val="auto"/>
          <w:sz w:val="23"/>
          <w:szCs w:val="23"/>
        </w:rPr>
      </w:pPr>
      <w:r w:rsidRPr="001279C3">
        <w:rPr>
          <w:color w:val="auto"/>
          <w:sz w:val="23"/>
          <w:szCs w:val="23"/>
        </w:rPr>
        <w:t xml:space="preserve">Labor Cost Savings: Reduce reliance on manual </w:t>
      </w:r>
      <w:r w:rsidRPr="001279C3">
        <w:rPr>
          <w:color w:val="auto"/>
          <w:sz w:val="23"/>
          <w:szCs w:val="23"/>
        </w:rPr>
        <w:t>labour</w:t>
      </w:r>
      <w:r w:rsidRPr="001279C3">
        <w:rPr>
          <w:color w:val="auto"/>
          <w:sz w:val="23"/>
          <w:szCs w:val="23"/>
        </w:rPr>
        <w:t>, potentially leading to cost savings in the long run.</w:t>
      </w:r>
    </w:p>
    <w:p w14:paraId="1DE23AF1" w14:textId="77777777" w:rsidR="001279C3" w:rsidRDefault="001279C3" w:rsidP="001279C3">
      <w:pPr>
        <w:pStyle w:val="Default"/>
        <w:rPr>
          <w:color w:val="auto"/>
          <w:sz w:val="23"/>
          <w:szCs w:val="23"/>
        </w:rPr>
      </w:pPr>
      <w:r w:rsidRPr="001279C3">
        <w:rPr>
          <w:color w:val="auto"/>
          <w:sz w:val="23"/>
          <w:szCs w:val="23"/>
        </w:rPr>
        <w:t xml:space="preserve">Error Reduction: Minimize human errors in order </w:t>
      </w:r>
      <w:r w:rsidRPr="001279C3">
        <w:rPr>
          <w:color w:val="auto"/>
          <w:sz w:val="23"/>
          <w:szCs w:val="23"/>
        </w:rPr>
        <w:t>fulfilment</w:t>
      </w:r>
      <w:r w:rsidRPr="001279C3">
        <w:rPr>
          <w:color w:val="auto"/>
          <w:sz w:val="23"/>
          <w:szCs w:val="23"/>
        </w:rPr>
        <w:t>, leading to higher accuracy rates.</w:t>
      </w:r>
    </w:p>
    <w:p w14:paraId="0AFBE414" w14:textId="77777777" w:rsidR="001279C3" w:rsidRPr="001279C3" w:rsidRDefault="001279C3" w:rsidP="001279C3">
      <w:pPr>
        <w:pStyle w:val="Default"/>
        <w:rPr>
          <w:color w:val="auto"/>
          <w:sz w:val="23"/>
          <w:szCs w:val="23"/>
        </w:rPr>
      </w:pPr>
    </w:p>
    <w:p w14:paraId="7C699367" w14:textId="77777777" w:rsidR="001279C3" w:rsidRPr="001279C3" w:rsidRDefault="001279C3" w:rsidP="001279C3">
      <w:pPr>
        <w:pStyle w:val="Default"/>
        <w:rPr>
          <w:color w:val="auto"/>
          <w:sz w:val="23"/>
          <w:szCs w:val="23"/>
        </w:rPr>
      </w:pPr>
      <w:r w:rsidRPr="001279C3">
        <w:rPr>
          <w:color w:val="auto"/>
          <w:sz w:val="23"/>
          <w:szCs w:val="23"/>
        </w:rPr>
        <w:t>Disadvantages:</w:t>
      </w:r>
    </w:p>
    <w:p w14:paraId="7948C2D6" w14:textId="77777777" w:rsidR="001279C3" w:rsidRPr="001279C3" w:rsidRDefault="001279C3" w:rsidP="001279C3">
      <w:pPr>
        <w:pStyle w:val="Default"/>
        <w:rPr>
          <w:color w:val="auto"/>
          <w:sz w:val="23"/>
          <w:szCs w:val="23"/>
        </w:rPr>
      </w:pPr>
    </w:p>
    <w:p w14:paraId="776785A6" w14:textId="77777777" w:rsidR="001279C3" w:rsidRPr="001279C3" w:rsidRDefault="001279C3" w:rsidP="001279C3">
      <w:pPr>
        <w:pStyle w:val="Default"/>
        <w:rPr>
          <w:color w:val="auto"/>
          <w:sz w:val="23"/>
          <w:szCs w:val="23"/>
        </w:rPr>
      </w:pPr>
      <w:r w:rsidRPr="001279C3">
        <w:rPr>
          <w:color w:val="auto"/>
          <w:sz w:val="23"/>
          <w:szCs w:val="23"/>
        </w:rPr>
        <w:lastRenderedPageBreak/>
        <w:t>Initial Investment and Integration: Implementing autonomous systems may require a significant upfront investment in technology and integration with existing warehouse processes.</w:t>
      </w:r>
    </w:p>
    <w:p w14:paraId="597F1F86" w14:textId="77777777" w:rsidR="001279C3" w:rsidRPr="001279C3" w:rsidRDefault="001279C3" w:rsidP="001279C3">
      <w:pPr>
        <w:pStyle w:val="Default"/>
        <w:rPr>
          <w:color w:val="auto"/>
          <w:sz w:val="23"/>
          <w:szCs w:val="23"/>
        </w:rPr>
      </w:pPr>
      <w:r w:rsidRPr="001279C3">
        <w:rPr>
          <w:color w:val="auto"/>
          <w:sz w:val="23"/>
          <w:szCs w:val="23"/>
        </w:rPr>
        <w:t>Potential Job Displacement: Automation may lead to job displacement for some warehouse workers, necessitating retraining or job transition programs.</w:t>
      </w:r>
    </w:p>
    <w:p w14:paraId="7CE93902" w14:textId="77777777" w:rsidR="001279C3" w:rsidRDefault="001279C3" w:rsidP="001279C3">
      <w:pPr>
        <w:pStyle w:val="Default"/>
        <w:rPr>
          <w:color w:val="auto"/>
          <w:sz w:val="23"/>
          <w:szCs w:val="23"/>
        </w:rPr>
      </w:pPr>
      <w:r w:rsidRPr="001279C3">
        <w:rPr>
          <w:color w:val="auto"/>
          <w:sz w:val="23"/>
          <w:szCs w:val="23"/>
        </w:rPr>
        <w:t>Ethical, Social, and Legal Implications</w:t>
      </w:r>
      <w:r>
        <w:rPr>
          <w:color w:val="auto"/>
          <w:sz w:val="23"/>
          <w:szCs w:val="23"/>
        </w:rPr>
        <w:t>.</w:t>
      </w:r>
    </w:p>
    <w:p w14:paraId="1A3D000F" w14:textId="77777777" w:rsidR="001279C3" w:rsidRDefault="001279C3" w:rsidP="001279C3">
      <w:pPr>
        <w:pStyle w:val="Default"/>
        <w:rPr>
          <w:color w:val="auto"/>
          <w:sz w:val="23"/>
          <w:szCs w:val="23"/>
        </w:rPr>
      </w:pPr>
    </w:p>
    <w:p w14:paraId="3137FC84" w14:textId="77777777" w:rsidR="001279C3" w:rsidRPr="00353997" w:rsidRDefault="001279C3" w:rsidP="001279C3">
      <w:pPr>
        <w:pStyle w:val="Default"/>
        <w:rPr>
          <w:color w:val="auto"/>
          <w:sz w:val="36"/>
          <w:szCs w:val="36"/>
        </w:rPr>
      </w:pPr>
    </w:p>
    <w:p w14:paraId="4BDF2F37" w14:textId="77777777" w:rsidR="001279C3" w:rsidRPr="00353997" w:rsidRDefault="001279C3" w:rsidP="001279C3">
      <w:pPr>
        <w:pStyle w:val="Default"/>
        <w:rPr>
          <w:color w:val="auto"/>
          <w:sz w:val="36"/>
          <w:szCs w:val="36"/>
        </w:rPr>
      </w:pPr>
      <w:r w:rsidRPr="00353997">
        <w:rPr>
          <w:color w:val="auto"/>
          <w:sz w:val="36"/>
          <w:szCs w:val="36"/>
          <w:u w:val="single"/>
        </w:rPr>
        <w:t>AI-Based Application</w:t>
      </w:r>
      <w:r w:rsidRPr="00353997">
        <w:rPr>
          <w:color w:val="auto"/>
          <w:sz w:val="36"/>
          <w:szCs w:val="36"/>
        </w:rPr>
        <w:t xml:space="preserve"> 3: Sustainable Logistics Optimization</w:t>
      </w:r>
    </w:p>
    <w:p w14:paraId="4C2333F6" w14:textId="77777777" w:rsidR="001279C3" w:rsidRPr="001279C3" w:rsidRDefault="001279C3" w:rsidP="001279C3">
      <w:pPr>
        <w:pStyle w:val="Default"/>
        <w:rPr>
          <w:color w:val="auto"/>
          <w:sz w:val="23"/>
          <w:szCs w:val="23"/>
        </w:rPr>
      </w:pPr>
    </w:p>
    <w:p w14:paraId="7D8D3C2E" w14:textId="77777777" w:rsidR="001279C3" w:rsidRPr="001279C3" w:rsidRDefault="001279C3" w:rsidP="001279C3">
      <w:pPr>
        <w:pStyle w:val="Default"/>
        <w:rPr>
          <w:color w:val="auto"/>
          <w:sz w:val="23"/>
          <w:szCs w:val="23"/>
        </w:rPr>
      </w:pPr>
      <w:r w:rsidRPr="001279C3">
        <w:rPr>
          <w:color w:val="auto"/>
          <w:sz w:val="23"/>
          <w:szCs w:val="23"/>
        </w:rPr>
        <w:t>Implement AI algorithms to optimize logistics operations with a focus on reducing environmental impact, such as minimizing fuel consumption and emissions.</w:t>
      </w:r>
    </w:p>
    <w:p w14:paraId="2E4AAC6B" w14:textId="77777777" w:rsidR="001279C3" w:rsidRPr="001279C3" w:rsidRDefault="001279C3" w:rsidP="001279C3">
      <w:pPr>
        <w:pStyle w:val="Default"/>
        <w:rPr>
          <w:color w:val="auto"/>
          <w:sz w:val="23"/>
          <w:szCs w:val="23"/>
        </w:rPr>
      </w:pPr>
    </w:p>
    <w:p w14:paraId="01C55A85" w14:textId="77777777" w:rsidR="001279C3" w:rsidRDefault="001279C3" w:rsidP="001279C3">
      <w:pPr>
        <w:pStyle w:val="Default"/>
        <w:rPr>
          <w:color w:val="auto"/>
          <w:sz w:val="23"/>
          <w:szCs w:val="23"/>
        </w:rPr>
      </w:pPr>
    </w:p>
    <w:p w14:paraId="0B2E4509" w14:textId="77777777" w:rsidR="001279C3" w:rsidRDefault="001279C3" w:rsidP="001279C3">
      <w:pPr>
        <w:pStyle w:val="Default"/>
        <w:rPr>
          <w:color w:val="auto"/>
          <w:sz w:val="23"/>
          <w:szCs w:val="23"/>
        </w:rPr>
      </w:pPr>
    </w:p>
    <w:p w14:paraId="091B1DE7" w14:textId="77777777" w:rsidR="001279C3" w:rsidRDefault="001279C3" w:rsidP="001279C3">
      <w:pPr>
        <w:pStyle w:val="Default"/>
        <w:rPr>
          <w:color w:val="auto"/>
          <w:sz w:val="23"/>
          <w:szCs w:val="23"/>
        </w:rPr>
      </w:pPr>
    </w:p>
    <w:p w14:paraId="7056D0CA" w14:textId="77777777" w:rsidR="001279C3" w:rsidRPr="001279C3" w:rsidRDefault="001279C3" w:rsidP="001279C3">
      <w:pPr>
        <w:pStyle w:val="Default"/>
        <w:rPr>
          <w:color w:val="auto"/>
          <w:sz w:val="23"/>
          <w:szCs w:val="23"/>
        </w:rPr>
      </w:pPr>
      <w:r w:rsidRPr="001279C3">
        <w:rPr>
          <w:color w:val="auto"/>
          <w:sz w:val="23"/>
          <w:szCs w:val="23"/>
        </w:rPr>
        <w:t>Advantages:</w:t>
      </w:r>
    </w:p>
    <w:p w14:paraId="4D94DAEF" w14:textId="77777777" w:rsidR="001279C3" w:rsidRPr="001279C3" w:rsidRDefault="001279C3" w:rsidP="001279C3">
      <w:pPr>
        <w:pStyle w:val="Default"/>
        <w:rPr>
          <w:color w:val="auto"/>
          <w:sz w:val="23"/>
          <w:szCs w:val="23"/>
        </w:rPr>
      </w:pPr>
    </w:p>
    <w:p w14:paraId="629FD804" w14:textId="77777777" w:rsidR="001279C3" w:rsidRPr="001279C3" w:rsidRDefault="001279C3" w:rsidP="001279C3">
      <w:pPr>
        <w:pStyle w:val="Default"/>
        <w:rPr>
          <w:color w:val="auto"/>
          <w:sz w:val="23"/>
          <w:szCs w:val="23"/>
        </w:rPr>
      </w:pPr>
      <w:r w:rsidRPr="001279C3">
        <w:rPr>
          <w:color w:val="auto"/>
          <w:sz w:val="23"/>
          <w:szCs w:val="23"/>
        </w:rPr>
        <w:t>Environmental Benefits: Contribute to sustainability goals by reducing carbon emissions and minimizing environmental impact.</w:t>
      </w:r>
    </w:p>
    <w:p w14:paraId="292EFF73" w14:textId="77777777" w:rsidR="001279C3" w:rsidRPr="001279C3" w:rsidRDefault="001279C3" w:rsidP="001279C3">
      <w:pPr>
        <w:pStyle w:val="Default"/>
        <w:rPr>
          <w:color w:val="auto"/>
          <w:sz w:val="23"/>
          <w:szCs w:val="23"/>
        </w:rPr>
      </w:pPr>
      <w:r w:rsidRPr="001279C3">
        <w:rPr>
          <w:color w:val="auto"/>
          <w:sz w:val="23"/>
          <w:szCs w:val="23"/>
        </w:rPr>
        <w:t>Cost Savings: Achieve cost savings through reduced fuel consumption and improved efficiency in logistics operations.</w:t>
      </w:r>
    </w:p>
    <w:p w14:paraId="0B0AAB22" w14:textId="77777777" w:rsidR="001279C3" w:rsidRPr="001279C3" w:rsidRDefault="001279C3" w:rsidP="001279C3">
      <w:pPr>
        <w:pStyle w:val="Default"/>
        <w:rPr>
          <w:color w:val="auto"/>
          <w:sz w:val="23"/>
          <w:szCs w:val="23"/>
        </w:rPr>
      </w:pPr>
      <w:r w:rsidRPr="001279C3">
        <w:rPr>
          <w:color w:val="auto"/>
          <w:sz w:val="23"/>
          <w:szCs w:val="23"/>
        </w:rPr>
        <w:t>Enhanced Brand Image: Demonstrate a commitment to environmental responsibility, which can be a positive factor for stakeholders and customers.</w:t>
      </w:r>
    </w:p>
    <w:p w14:paraId="3353EE5A" w14:textId="77777777" w:rsidR="001279C3" w:rsidRPr="001279C3" w:rsidRDefault="001279C3" w:rsidP="001279C3">
      <w:pPr>
        <w:pStyle w:val="Default"/>
        <w:rPr>
          <w:color w:val="auto"/>
          <w:sz w:val="23"/>
          <w:szCs w:val="23"/>
        </w:rPr>
      </w:pPr>
    </w:p>
    <w:p w14:paraId="35EBB29C" w14:textId="77777777" w:rsidR="001279C3" w:rsidRPr="001279C3" w:rsidRDefault="001279C3" w:rsidP="001279C3">
      <w:pPr>
        <w:pStyle w:val="Default"/>
        <w:rPr>
          <w:color w:val="auto"/>
          <w:sz w:val="23"/>
          <w:szCs w:val="23"/>
        </w:rPr>
      </w:pPr>
      <w:r w:rsidRPr="001279C3">
        <w:rPr>
          <w:color w:val="auto"/>
          <w:sz w:val="23"/>
          <w:szCs w:val="23"/>
        </w:rPr>
        <w:t>Disadvantages:</w:t>
      </w:r>
    </w:p>
    <w:p w14:paraId="2E2FE231" w14:textId="77777777" w:rsidR="001279C3" w:rsidRPr="001279C3" w:rsidRDefault="001279C3" w:rsidP="001279C3">
      <w:pPr>
        <w:pStyle w:val="Default"/>
        <w:rPr>
          <w:color w:val="auto"/>
          <w:sz w:val="23"/>
          <w:szCs w:val="23"/>
        </w:rPr>
      </w:pPr>
    </w:p>
    <w:p w14:paraId="7E052B44" w14:textId="77777777" w:rsidR="001279C3" w:rsidRPr="001279C3" w:rsidRDefault="001279C3" w:rsidP="001279C3">
      <w:pPr>
        <w:pStyle w:val="Default"/>
        <w:rPr>
          <w:color w:val="auto"/>
          <w:sz w:val="23"/>
          <w:szCs w:val="23"/>
        </w:rPr>
      </w:pPr>
      <w:r w:rsidRPr="001279C3">
        <w:rPr>
          <w:color w:val="auto"/>
          <w:sz w:val="23"/>
          <w:szCs w:val="23"/>
        </w:rPr>
        <w:t>Potential Initial Costs: Implementing sustainable logistics practices may require initial investment in technology and training.</w:t>
      </w:r>
    </w:p>
    <w:p w14:paraId="2759DC1F" w14:textId="77777777" w:rsidR="001279C3" w:rsidRPr="001279C3" w:rsidRDefault="001279C3" w:rsidP="001279C3">
      <w:pPr>
        <w:pStyle w:val="Default"/>
        <w:rPr>
          <w:color w:val="auto"/>
          <w:sz w:val="23"/>
          <w:szCs w:val="23"/>
        </w:rPr>
      </w:pPr>
      <w:r w:rsidRPr="001279C3">
        <w:rPr>
          <w:color w:val="auto"/>
          <w:sz w:val="23"/>
          <w:szCs w:val="23"/>
        </w:rPr>
        <w:t>Balancing Sustainability and Profitability: Striking the right balance between sustainable practices and profitability may require careful planning and optimization.</w:t>
      </w:r>
    </w:p>
    <w:p w14:paraId="3D5E5406" w14:textId="77777777" w:rsidR="001279C3" w:rsidRDefault="001279C3" w:rsidP="001279C3">
      <w:pPr>
        <w:pStyle w:val="Default"/>
        <w:rPr>
          <w:color w:val="auto"/>
          <w:sz w:val="23"/>
          <w:szCs w:val="23"/>
        </w:rPr>
      </w:pPr>
      <w:r w:rsidRPr="001279C3">
        <w:rPr>
          <w:color w:val="auto"/>
          <w:sz w:val="23"/>
          <w:szCs w:val="23"/>
        </w:rPr>
        <w:t>Ethical, Social, and Legal Implications</w:t>
      </w:r>
      <w:r>
        <w:rPr>
          <w:color w:val="auto"/>
          <w:sz w:val="23"/>
          <w:szCs w:val="23"/>
        </w:rPr>
        <w:t>.</w:t>
      </w:r>
    </w:p>
    <w:p w14:paraId="66CA3DF3" w14:textId="77777777" w:rsidR="004518AA" w:rsidRDefault="004518AA" w:rsidP="001279C3">
      <w:pPr>
        <w:pStyle w:val="Default"/>
        <w:rPr>
          <w:color w:val="auto"/>
          <w:sz w:val="23"/>
          <w:szCs w:val="23"/>
        </w:rPr>
      </w:pPr>
    </w:p>
    <w:p w14:paraId="77B76FF6" w14:textId="77777777" w:rsidR="004518AA" w:rsidRDefault="004518AA" w:rsidP="001279C3">
      <w:pPr>
        <w:pStyle w:val="Default"/>
        <w:rPr>
          <w:color w:val="auto"/>
          <w:sz w:val="23"/>
          <w:szCs w:val="23"/>
        </w:rPr>
      </w:pPr>
    </w:p>
    <w:p w14:paraId="534F24A8" w14:textId="77777777" w:rsidR="004518AA" w:rsidRPr="004518AA" w:rsidRDefault="004518AA" w:rsidP="001279C3">
      <w:pPr>
        <w:pStyle w:val="Default"/>
        <w:rPr>
          <w:color w:val="auto"/>
          <w:sz w:val="36"/>
          <w:szCs w:val="36"/>
        </w:rPr>
      </w:pPr>
      <w:r w:rsidRPr="004518AA">
        <w:rPr>
          <w:color w:val="auto"/>
          <w:sz w:val="36"/>
          <w:szCs w:val="36"/>
        </w:rPr>
        <w:t>CONCLUSION:</w:t>
      </w:r>
    </w:p>
    <w:p w14:paraId="1E3E1747" w14:textId="77777777" w:rsidR="004518AA" w:rsidRDefault="004518AA" w:rsidP="001279C3">
      <w:pPr>
        <w:pStyle w:val="Default"/>
        <w:rPr>
          <w:color w:val="auto"/>
          <w:sz w:val="23"/>
          <w:szCs w:val="23"/>
        </w:rPr>
      </w:pPr>
      <w:r>
        <w:rPr>
          <w:color w:val="auto"/>
          <w:sz w:val="23"/>
          <w:szCs w:val="23"/>
        </w:rPr>
        <w:t>T</w:t>
      </w:r>
      <w:r w:rsidRPr="004518AA">
        <w:rPr>
          <w:color w:val="auto"/>
          <w:sz w:val="23"/>
          <w:szCs w:val="23"/>
        </w:rPr>
        <w:t xml:space="preserve">hese proposed AI applications offer numerous advantages for expanding your logistics business, </w:t>
      </w:r>
      <w:r w:rsidRPr="004518AA">
        <w:rPr>
          <w:color w:val="auto"/>
          <w:sz w:val="23"/>
          <w:szCs w:val="23"/>
        </w:rPr>
        <w:t>it is</w:t>
      </w:r>
      <w:r w:rsidRPr="004518AA">
        <w:rPr>
          <w:color w:val="auto"/>
          <w:sz w:val="23"/>
          <w:szCs w:val="23"/>
        </w:rPr>
        <w:t xml:space="preserve"> imperative to carefully consider the ethical, social, and legal implications associated with each. Prioritizing ethical practices, supporting affected employees, and ensuring compliance with relevant regulations will be crucial in successfully implementing these advancements. Additionally, the long-term benefits of increased efficiency, cost savings, and positive environmental impact can position your organization for sustainable growth and success in the coming years.</w:t>
      </w:r>
      <w:r w:rsidRPr="004518AA">
        <w:t xml:space="preserve"> </w:t>
      </w:r>
      <w:r w:rsidRPr="004518AA">
        <w:rPr>
          <w:color w:val="auto"/>
          <w:sz w:val="23"/>
          <w:szCs w:val="23"/>
        </w:rPr>
        <w:t xml:space="preserve">In all cases, the ethical implications of implementing AI must be at the forefront of our considerations. This includes ensuring the </w:t>
      </w:r>
      <w:r w:rsidRPr="004518AA">
        <w:rPr>
          <w:color w:val="auto"/>
          <w:sz w:val="23"/>
          <w:szCs w:val="23"/>
        </w:rPr>
        <w:lastRenderedPageBreak/>
        <w:t>safety and well-being of employees, maintaining transparency in data usage, and adhering to relevant legal frameworks. Additionally, we must be proactive in addressing potential job displacement through training and reemployment initiatives.</w:t>
      </w:r>
      <w:r w:rsidRPr="004518AA">
        <w:t xml:space="preserve"> </w:t>
      </w:r>
      <w:r w:rsidRPr="004518AA">
        <w:rPr>
          <w:color w:val="auto"/>
          <w:sz w:val="23"/>
          <w:szCs w:val="23"/>
        </w:rPr>
        <w:t>The careful consideration of ethical, social, and legal implications not only aligns with our organizational values but also enhances our reputation and relationships with stakeholders. This approach ensures that our expansion is not only profitable but also responsible and beneficial for all parties involved.</w:t>
      </w:r>
    </w:p>
    <w:p w14:paraId="4F0FB4E4" w14:textId="77777777" w:rsidR="00353997" w:rsidRDefault="00353997" w:rsidP="001279C3">
      <w:pPr>
        <w:pStyle w:val="Default"/>
        <w:rPr>
          <w:color w:val="auto"/>
          <w:sz w:val="23"/>
          <w:szCs w:val="23"/>
        </w:rPr>
      </w:pPr>
    </w:p>
    <w:p w14:paraId="289B6E37" w14:textId="77777777" w:rsidR="00353997" w:rsidRDefault="00353997" w:rsidP="001279C3">
      <w:pPr>
        <w:pStyle w:val="Default"/>
        <w:rPr>
          <w:color w:val="auto"/>
          <w:sz w:val="23"/>
          <w:szCs w:val="23"/>
        </w:rPr>
      </w:pPr>
    </w:p>
    <w:p w14:paraId="6DDFF038" w14:textId="77777777" w:rsidR="00353997" w:rsidRDefault="00353997" w:rsidP="001279C3">
      <w:pPr>
        <w:pStyle w:val="Default"/>
        <w:rPr>
          <w:color w:val="auto"/>
          <w:sz w:val="23"/>
          <w:szCs w:val="23"/>
        </w:rPr>
      </w:pPr>
    </w:p>
    <w:p w14:paraId="430F960B" w14:textId="77777777" w:rsidR="00353997" w:rsidRDefault="00353997" w:rsidP="001279C3">
      <w:pPr>
        <w:pStyle w:val="Default"/>
        <w:rPr>
          <w:color w:val="auto"/>
          <w:sz w:val="23"/>
          <w:szCs w:val="23"/>
        </w:rPr>
      </w:pPr>
    </w:p>
    <w:p w14:paraId="47FC0E05" w14:textId="77777777" w:rsidR="00353997" w:rsidRDefault="00353997" w:rsidP="001279C3">
      <w:pPr>
        <w:pStyle w:val="Default"/>
        <w:rPr>
          <w:color w:val="auto"/>
          <w:sz w:val="23"/>
          <w:szCs w:val="23"/>
        </w:rPr>
      </w:pPr>
    </w:p>
    <w:p w14:paraId="2BB2B07B" w14:textId="77777777" w:rsidR="00353997" w:rsidRDefault="00353997" w:rsidP="001279C3">
      <w:pPr>
        <w:pStyle w:val="Default"/>
        <w:rPr>
          <w:color w:val="auto"/>
          <w:sz w:val="23"/>
          <w:szCs w:val="23"/>
        </w:rPr>
      </w:pPr>
    </w:p>
    <w:p w14:paraId="01293049" w14:textId="77777777" w:rsidR="00353997" w:rsidRDefault="00353997" w:rsidP="001279C3">
      <w:pPr>
        <w:pStyle w:val="Default"/>
        <w:rPr>
          <w:color w:val="auto"/>
          <w:sz w:val="23"/>
          <w:szCs w:val="23"/>
        </w:rPr>
      </w:pPr>
    </w:p>
    <w:p w14:paraId="242E0C94" w14:textId="77777777" w:rsidR="00353997" w:rsidRDefault="00353997" w:rsidP="001279C3">
      <w:pPr>
        <w:pStyle w:val="Default"/>
        <w:rPr>
          <w:color w:val="auto"/>
          <w:sz w:val="23"/>
          <w:szCs w:val="23"/>
        </w:rPr>
      </w:pPr>
    </w:p>
    <w:p w14:paraId="15A55C1E" w14:textId="77777777" w:rsidR="00353997" w:rsidRDefault="00353997" w:rsidP="001279C3">
      <w:pPr>
        <w:pStyle w:val="Default"/>
        <w:rPr>
          <w:color w:val="auto"/>
          <w:sz w:val="23"/>
          <w:szCs w:val="23"/>
        </w:rPr>
      </w:pPr>
    </w:p>
    <w:p w14:paraId="03CB9B6B" w14:textId="77777777" w:rsidR="00353997" w:rsidRDefault="00353997" w:rsidP="001279C3">
      <w:pPr>
        <w:pStyle w:val="Default"/>
        <w:rPr>
          <w:color w:val="auto"/>
          <w:sz w:val="23"/>
          <w:szCs w:val="23"/>
        </w:rPr>
      </w:pPr>
    </w:p>
    <w:p w14:paraId="35160FA8" w14:textId="77777777" w:rsidR="00353997" w:rsidRDefault="00353997" w:rsidP="001279C3">
      <w:pPr>
        <w:pStyle w:val="Default"/>
        <w:rPr>
          <w:color w:val="auto"/>
          <w:sz w:val="23"/>
          <w:szCs w:val="23"/>
        </w:rPr>
      </w:pPr>
    </w:p>
    <w:p w14:paraId="2A636F92" w14:textId="77777777" w:rsidR="00353997" w:rsidRDefault="00353997" w:rsidP="001279C3">
      <w:pPr>
        <w:pStyle w:val="Default"/>
        <w:rPr>
          <w:color w:val="auto"/>
          <w:sz w:val="23"/>
          <w:szCs w:val="23"/>
        </w:rPr>
      </w:pPr>
    </w:p>
    <w:p w14:paraId="43BBF377" w14:textId="77777777" w:rsidR="00353997" w:rsidRDefault="00353997" w:rsidP="001279C3">
      <w:pPr>
        <w:pStyle w:val="Default"/>
        <w:rPr>
          <w:color w:val="auto"/>
          <w:sz w:val="23"/>
          <w:szCs w:val="23"/>
        </w:rPr>
      </w:pPr>
    </w:p>
    <w:p w14:paraId="1C780000" w14:textId="77777777" w:rsidR="00353997" w:rsidRDefault="00353997" w:rsidP="001279C3">
      <w:pPr>
        <w:pStyle w:val="Default"/>
        <w:rPr>
          <w:color w:val="auto"/>
          <w:sz w:val="23"/>
          <w:szCs w:val="23"/>
        </w:rPr>
      </w:pPr>
    </w:p>
    <w:p w14:paraId="42A4C10A" w14:textId="77777777" w:rsidR="00353997" w:rsidRDefault="00353997" w:rsidP="001279C3">
      <w:pPr>
        <w:pStyle w:val="Default"/>
        <w:rPr>
          <w:color w:val="auto"/>
          <w:sz w:val="23"/>
          <w:szCs w:val="23"/>
        </w:rPr>
      </w:pPr>
    </w:p>
    <w:p w14:paraId="458E6996" w14:textId="77777777" w:rsidR="00353997" w:rsidRDefault="00353997" w:rsidP="001279C3">
      <w:pPr>
        <w:pStyle w:val="Default"/>
        <w:rPr>
          <w:color w:val="auto"/>
          <w:sz w:val="23"/>
          <w:szCs w:val="23"/>
        </w:rPr>
      </w:pPr>
    </w:p>
    <w:p w14:paraId="037567E0" w14:textId="77777777" w:rsidR="00353997" w:rsidRDefault="00353997" w:rsidP="001279C3">
      <w:pPr>
        <w:pStyle w:val="Default"/>
        <w:rPr>
          <w:color w:val="auto"/>
          <w:sz w:val="23"/>
          <w:szCs w:val="23"/>
        </w:rPr>
      </w:pPr>
    </w:p>
    <w:p w14:paraId="4A1EC1AF" w14:textId="77777777" w:rsidR="00353997" w:rsidRDefault="00353997" w:rsidP="001279C3">
      <w:pPr>
        <w:pStyle w:val="Default"/>
        <w:rPr>
          <w:color w:val="auto"/>
          <w:sz w:val="23"/>
          <w:szCs w:val="23"/>
        </w:rPr>
      </w:pPr>
    </w:p>
    <w:p w14:paraId="18F93117" w14:textId="77777777" w:rsidR="00353997" w:rsidRDefault="00353997" w:rsidP="001279C3">
      <w:pPr>
        <w:pStyle w:val="Default"/>
        <w:rPr>
          <w:color w:val="auto"/>
          <w:sz w:val="23"/>
          <w:szCs w:val="23"/>
        </w:rPr>
      </w:pPr>
    </w:p>
    <w:p w14:paraId="2ADD0304" w14:textId="77777777" w:rsidR="00353997" w:rsidRDefault="00353997" w:rsidP="001279C3">
      <w:pPr>
        <w:pStyle w:val="Default"/>
        <w:rPr>
          <w:color w:val="auto"/>
          <w:sz w:val="23"/>
          <w:szCs w:val="23"/>
        </w:rPr>
      </w:pPr>
    </w:p>
    <w:p w14:paraId="7BC98B1D" w14:textId="77777777" w:rsidR="00353997" w:rsidRDefault="00353997" w:rsidP="001279C3">
      <w:pPr>
        <w:pStyle w:val="Default"/>
        <w:rPr>
          <w:color w:val="auto"/>
          <w:sz w:val="23"/>
          <w:szCs w:val="23"/>
        </w:rPr>
      </w:pPr>
    </w:p>
    <w:p w14:paraId="7DEACF7E" w14:textId="77777777" w:rsidR="00353997" w:rsidRDefault="00353997" w:rsidP="001279C3">
      <w:pPr>
        <w:pStyle w:val="Default"/>
        <w:rPr>
          <w:color w:val="auto"/>
          <w:sz w:val="23"/>
          <w:szCs w:val="23"/>
        </w:rPr>
      </w:pPr>
    </w:p>
    <w:p w14:paraId="34270DA2" w14:textId="77777777" w:rsidR="00353997" w:rsidRDefault="00353997" w:rsidP="001279C3">
      <w:pPr>
        <w:pStyle w:val="Default"/>
        <w:rPr>
          <w:color w:val="auto"/>
          <w:sz w:val="23"/>
          <w:szCs w:val="23"/>
        </w:rPr>
      </w:pPr>
    </w:p>
    <w:p w14:paraId="5942D93D" w14:textId="77777777" w:rsidR="00353997" w:rsidRDefault="00353997" w:rsidP="001279C3">
      <w:pPr>
        <w:pStyle w:val="Default"/>
        <w:rPr>
          <w:color w:val="auto"/>
          <w:sz w:val="23"/>
          <w:szCs w:val="23"/>
        </w:rPr>
      </w:pPr>
    </w:p>
    <w:p w14:paraId="7494EDBF" w14:textId="77777777" w:rsidR="00353997" w:rsidRDefault="00353997" w:rsidP="001279C3">
      <w:pPr>
        <w:pStyle w:val="Default"/>
        <w:rPr>
          <w:color w:val="auto"/>
          <w:sz w:val="23"/>
          <w:szCs w:val="23"/>
        </w:rPr>
      </w:pPr>
    </w:p>
    <w:p w14:paraId="1071AA81" w14:textId="77777777" w:rsidR="00353997" w:rsidRDefault="00353997" w:rsidP="001279C3">
      <w:pPr>
        <w:pStyle w:val="Default"/>
        <w:rPr>
          <w:color w:val="auto"/>
          <w:sz w:val="23"/>
          <w:szCs w:val="23"/>
        </w:rPr>
      </w:pPr>
    </w:p>
    <w:p w14:paraId="73A6E2EA" w14:textId="77777777" w:rsidR="004518AA" w:rsidRDefault="004518AA" w:rsidP="001279C3">
      <w:pPr>
        <w:pStyle w:val="Default"/>
        <w:rPr>
          <w:color w:val="auto"/>
          <w:sz w:val="23"/>
          <w:szCs w:val="23"/>
        </w:rPr>
      </w:pPr>
    </w:p>
    <w:p w14:paraId="645C12DB" w14:textId="77777777" w:rsidR="004518AA" w:rsidRDefault="004518AA" w:rsidP="001279C3">
      <w:pPr>
        <w:pStyle w:val="Default"/>
        <w:rPr>
          <w:color w:val="auto"/>
          <w:sz w:val="23"/>
          <w:szCs w:val="23"/>
        </w:rPr>
      </w:pPr>
    </w:p>
    <w:p w14:paraId="3B4C5278" w14:textId="77777777" w:rsidR="004518AA" w:rsidRDefault="004518AA" w:rsidP="001279C3">
      <w:pPr>
        <w:pStyle w:val="Default"/>
        <w:rPr>
          <w:color w:val="auto"/>
          <w:sz w:val="23"/>
          <w:szCs w:val="23"/>
        </w:rPr>
      </w:pPr>
    </w:p>
    <w:p w14:paraId="7A04A98B" w14:textId="77777777" w:rsidR="004518AA" w:rsidRDefault="004518AA" w:rsidP="001279C3">
      <w:pPr>
        <w:pStyle w:val="Default"/>
        <w:rPr>
          <w:color w:val="auto"/>
          <w:sz w:val="23"/>
          <w:szCs w:val="23"/>
        </w:rPr>
      </w:pPr>
    </w:p>
    <w:p w14:paraId="1FE9458A" w14:textId="77777777" w:rsidR="004518AA" w:rsidRDefault="004518AA" w:rsidP="001279C3">
      <w:pPr>
        <w:pStyle w:val="Default"/>
        <w:rPr>
          <w:color w:val="auto"/>
          <w:sz w:val="23"/>
          <w:szCs w:val="23"/>
        </w:rPr>
      </w:pPr>
    </w:p>
    <w:p w14:paraId="531D8557" w14:textId="77777777" w:rsidR="004518AA" w:rsidRDefault="004518AA" w:rsidP="001279C3">
      <w:pPr>
        <w:pStyle w:val="Default"/>
        <w:rPr>
          <w:color w:val="auto"/>
          <w:sz w:val="23"/>
          <w:szCs w:val="23"/>
        </w:rPr>
      </w:pPr>
    </w:p>
    <w:p w14:paraId="2E913C03" w14:textId="77777777" w:rsidR="004518AA" w:rsidRDefault="004518AA" w:rsidP="001279C3">
      <w:pPr>
        <w:pStyle w:val="Default"/>
        <w:rPr>
          <w:color w:val="auto"/>
          <w:sz w:val="23"/>
          <w:szCs w:val="23"/>
        </w:rPr>
      </w:pPr>
    </w:p>
    <w:p w14:paraId="14B81E07" w14:textId="77777777" w:rsidR="004518AA" w:rsidRDefault="00353997" w:rsidP="001279C3">
      <w:pPr>
        <w:pStyle w:val="Default"/>
        <w:rPr>
          <w:color w:val="138576" w:themeColor="accent6" w:themeShade="BF"/>
          <w:sz w:val="40"/>
          <w:szCs w:val="40"/>
        </w:rPr>
      </w:pPr>
      <w:r w:rsidRPr="00353997">
        <w:rPr>
          <w:color w:val="138576" w:themeColor="accent6" w:themeShade="BF"/>
          <w:sz w:val="40"/>
          <w:szCs w:val="40"/>
        </w:rPr>
        <w:lastRenderedPageBreak/>
        <w:t>Based on the analysis and proposed AI applications for our logistics business, here are three key recommendations</w:t>
      </w:r>
    </w:p>
    <w:p w14:paraId="7664AB56" w14:textId="77777777" w:rsidR="00353997" w:rsidRDefault="00353997" w:rsidP="001279C3">
      <w:pPr>
        <w:pStyle w:val="Default"/>
        <w:rPr>
          <w:color w:val="138576" w:themeColor="accent6" w:themeShade="BF"/>
          <w:sz w:val="40"/>
          <w:szCs w:val="40"/>
        </w:rPr>
      </w:pPr>
    </w:p>
    <w:p w14:paraId="0F0DF64F" w14:textId="77777777" w:rsidR="00353997" w:rsidRPr="00353997" w:rsidRDefault="00353997" w:rsidP="00353997">
      <w:pPr>
        <w:pStyle w:val="Default"/>
        <w:rPr>
          <w:color w:val="auto"/>
          <w:sz w:val="23"/>
          <w:szCs w:val="23"/>
        </w:rPr>
      </w:pPr>
      <w:r w:rsidRPr="00353997">
        <w:rPr>
          <w:color w:val="auto"/>
          <w:sz w:val="23"/>
          <w:szCs w:val="23"/>
          <w:u w:val="single"/>
        </w:rPr>
        <w:t>Recommendation</w:t>
      </w:r>
      <w:r w:rsidRPr="00353997">
        <w:rPr>
          <w:color w:val="auto"/>
          <w:sz w:val="23"/>
          <w:szCs w:val="23"/>
        </w:rPr>
        <w:t xml:space="preserve"> 1: Implement Predictive Maintenance for Fleet Management</w:t>
      </w:r>
    </w:p>
    <w:p w14:paraId="25AEF61D" w14:textId="77777777" w:rsidR="00353997" w:rsidRPr="00353997" w:rsidRDefault="00353997" w:rsidP="00353997">
      <w:pPr>
        <w:pStyle w:val="Default"/>
        <w:rPr>
          <w:color w:val="auto"/>
          <w:sz w:val="23"/>
          <w:szCs w:val="23"/>
        </w:rPr>
      </w:pPr>
    </w:p>
    <w:p w14:paraId="44247FF7" w14:textId="77777777" w:rsidR="00353997" w:rsidRPr="00353997" w:rsidRDefault="00353997" w:rsidP="00353997">
      <w:pPr>
        <w:pStyle w:val="Default"/>
        <w:rPr>
          <w:color w:val="auto"/>
          <w:sz w:val="23"/>
          <w:szCs w:val="23"/>
        </w:rPr>
      </w:pPr>
      <w:r w:rsidRPr="00353997">
        <w:rPr>
          <w:color w:val="auto"/>
          <w:sz w:val="23"/>
          <w:szCs w:val="23"/>
        </w:rPr>
        <w:t>Rationale: Given the vital role our transportation fleet plays in delivering timely and reliable service, adopting predictive maintenance with AI technology is crucial. This will lead to increased uptime, extended vehicle lifespan, and significant cost savings in the long run.</w:t>
      </w:r>
    </w:p>
    <w:p w14:paraId="474E00DE" w14:textId="77777777" w:rsidR="00353997" w:rsidRPr="00353997" w:rsidRDefault="00353997" w:rsidP="00353997">
      <w:pPr>
        <w:pStyle w:val="Default"/>
        <w:rPr>
          <w:color w:val="auto"/>
          <w:sz w:val="23"/>
          <w:szCs w:val="23"/>
        </w:rPr>
      </w:pPr>
    </w:p>
    <w:p w14:paraId="16843232" w14:textId="77777777" w:rsidR="00353997" w:rsidRPr="00353997" w:rsidRDefault="00353997" w:rsidP="00353997">
      <w:pPr>
        <w:pStyle w:val="Default"/>
        <w:rPr>
          <w:color w:val="auto"/>
          <w:sz w:val="23"/>
          <w:szCs w:val="23"/>
        </w:rPr>
      </w:pPr>
      <w:r w:rsidRPr="00353997">
        <w:rPr>
          <w:color w:val="auto"/>
          <w:sz w:val="23"/>
          <w:szCs w:val="23"/>
        </w:rPr>
        <w:t>Ethical Consideration: Prioritize safety for both drivers and other road users. Additionally, ensure transparency in communicating the use of AI for maintenance, addressing any potential concerns about job security for maintenance staff.</w:t>
      </w:r>
    </w:p>
    <w:p w14:paraId="68867111" w14:textId="77777777" w:rsidR="00353997" w:rsidRPr="00353997" w:rsidRDefault="00353997" w:rsidP="00353997">
      <w:pPr>
        <w:pStyle w:val="Default"/>
        <w:rPr>
          <w:color w:val="auto"/>
          <w:sz w:val="23"/>
          <w:szCs w:val="23"/>
        </w:rPr>
      </w:pPr>
    </w:p>
    <w:p w14:paraId="08AC8F44" w14:textId="77777777" w:rsidR="00353997" w:rsidRPr="00353997" w:rsidRDefault="00353997" w:rsidP="00353997">
      <w:pPr>
        <w:pStyle w:val="Default"/>
        <w:rPr>
          <w:color w:val="auto"/>
          <w:sz w:val="23"/>
          <w:szCs w:val="23"/>
        </w:rPr>
      </w:pPr>
      <w:r w:rsidRPr="00353997">
        <w:rPr>
          <w:color w:val="auto"/>
          <w:sz w:val="23"/>
          <w:szCs w:val="23"/>
          <w:u w:val="single"/>
        </w:rPr>
        <w:t>Recommendation</w:t>
      </w:r>
      <w:r w:rsidRPr="00353997">
        <w:rPr>
          <w:color w:val="auto"/>
          <w:sz w:val="23"/>
          <w:szCs w:val="23"/>
        </w:rPr>
        <w:t xml:space="preserve"> 2: Invest in Autonomous Warehouse Operations for Enhanced Efficiency</w:t>
      </w:r>
    </w:p>
    <w:p w14:paraId="5F00E15E" w14:textId="77777777" w:rsidR="00353997" w:rsidRPr="00353997" w:rsidRDefault="00353997" w:rsidP="00353997">
      <w:pPr>
        <w:pStyle w:val="Default"/>
        <w:rPr>
          <w:color w:val="auto"/>
          <w:sz w:val="23"/>
          <w:szCs w:val="23"/>
        </w:rPr>
      </w:pPr>
    </w:p>
    <w:p w14:paraId="3FD2BFCB" w14:textId="77777777" w:rsidR="00353997" w:rsidRPr="00353997" w:rsidRDefault="00353997" w:rsidP="00353997">
      <w:pPr>
        <w:pStyle w:val="Default"/>
        <w:rPr>
          <w:color w:val="auto"/>
          <w:sz w:val="23"/>
          <w:szCs w:val="23"/>
        </w:rPr>
      </w:pPr>
      <w:r w:rsidRPr="00353997">
        <w:rPr>
          <w:color w:val="auto"/>
          <w:sz w:val="23"/>
          <w:szCs w:val="23"/>
        </w:rPr>
        <w:t xml:space="preserve">Rationale: Improving warehouse operations through automation is in alignment with our goal of optimizing efficiency and customer satisfaction. By integrating AI-driven robotics, we can substantially reduce order processing times and minimize errors in order </w:t>
      </w:r>
      <w:r w:rsidRPr="00353997">
        <w:rPr>
          <w:color w:val="auto"/>
          <w:sz w:val="23"/>
          <w:szCs w:val="23"/>
        </w:rPr>
        <w:t>fulfilment</w:t>
      </w:r>
      <w:r w:rsidRPr="00353997">
        <w:rPr>
          <w:color w:val="auto"/>
          <w:sz w:val="23"/>
          <w:szCs w:val="23"/>
        </w:rPr>
        <w:t>.</w:t>
      </w:r>
    </w:p>
    <w:p w14:paraId="1314B720" w14:textId="77777777" w:rsidR="00353997" w:rsidRPr="00353997" w:rsidRDefault="00353997" w:rsidP="00353997">
      <w:pPr>
        <w:pStyle w:val="Default"/>
        <w:rPr>
          <w:color w:val="auto"/>
          <w:sz w:val="23"/>
          <w:szCs w:val="23"/>
        </w:rPr>
      </w:pPr>
    </w:p>
    <w:p w14:paraId="1CC1FB14" w14:textId="77777777" w:rsidR="00353997" w:rsidRPr="00353997" w:rsidRDefault="00353997" w:rsidP="00353997">
      <w:pPr>
        <w:pStyle w:val="Default"/>
        <w:rPr>
          <w:color w:val="auto"/>
          <w:sz w:val="23"/>
          <w:szCs w:val="23"/>
        </w:rPr>
      </w:pPr>
      <w:r w:rsidRPr="00353997">
        <w:rPr>
          <w:color w:val="auto"/>
          <w:sz w:val="23"/>
          <w:szCs w:val="23"/>
        </w:rPr>
        <w:t>Ethical Consideration: Address potential job displacement through comprehensive retraining programs and support for finding alternative employment opportunities. Ensure a safe and collaborative environment for both automated systems and human workers.</w:t>
      </w:r>
    </w:p>
    <w:p w14:paraId="58C9E76F" w14:textId="77777777" w:rsidR="00353997" w:rsidRPr="00353997" w:rsidRDefault="00353997" w:rsidP="00353997">
      <w:pPr>
        <w:pStyle w:val="Default"/>
        <w:rPr>
          <w:color w:val="auto"/>
          <w:sz w:val="23"/>
          <w:szCs w:val="23"/>
        </w:rPr>
      </w:pPr>
    </w:p>
    <w:p w14:paraId="54C07DDE" w14:textId="77777777" w:rsidR="00353997" w:rsidRPr="00353997" w:rsidRDefault="00353997" w:rsidP="00353997">
      <w:pPr>
        <w:pStyle w:val="Default"/>
        <w:rPr>
          <w:color w:val="auto"/>
          <w:sz w:val="23"/>
          <w:szCs w:val="23"/>
        </w:rPr>
      </w:pPr>
      <w:r w:rsidRPr="00353997">
        <w:rPr>
          <w:color w:val="auto"/>
          <w:sz w:val="23"/>
          <w:szCs w:val="23"/>
          <w:u w:val="single"/>
        </w:rPr>
        <w:t>Recommendation</w:t>
      </w:r>
      <w:r w:rsidRPr="00353997">
        <w:rPr>
          <w:color w:val="auto"/>
          <w:sz w:val="23"/>
          <w:szCs w:val="23"/>
        </w:rPr>
        <w:t xml:space="preserve"> 3: Integrate Sustainable Logistics Optimization for Environmental Responsibility</w:t>
      </w:r>
    </w:p>
    <w:p w14:paraId="77A980BE" w14:textId="77777777" w:rsidR="00353997" w:rsidRPr="00353997" w:rsidRDefault="00353997" w:rsidP="00353997">
      <w:pPr>
        <w:pStyle w:val="Default"/>
        <w:rPr>
          <w:color w:val="auto"/>
          <w:sz w:val="23"/>
          <w:szCs w:val="23"/>
        </w:rPr>
      </w:pPr>
    </w:p>
    <w:p w14:paraId="3CBCE3B9" w14:textId="77777777" w:rsidR="00353997" w:rsidRPr="00353997" w:rsidRDefault="00353997" w:rsidP="00353997">
      <w:pPr>
        <w:pStyle w:val="Default"/>
        <w:rPr>
          <w:color w:val="auto"/>
          <w:sz w:val="23"/>
          <w:szCs w:val="23"/>
        </w:rPr>
      </w:pPr>
      <w:r w:rsidRPr="00353997">
        <w:rPr>
          <w:color w:val="auto"/>
          <w:sz w:val="23"/>
          <w:szCs w:val="23"/>
        </w:rPr>
        <w:t>Rationale: As environmental sustainability gains importance in the industry, optimizing logistics operations for reduced environmental impact is not only ethical but also aligns with market trends. By minimizing fuel consumption and emissions, we contribute to a greener supply chain.</w:t>
      </w:r>
    </w:p>
    <w:p w14:paraId="3578FCDC" w14:textId="77777777" w:rsidR="00353997" w:rsidRPr="00353997" w:rsidRDefault="00353997" w:rsidP="00353997">
      <w:pPr>
        <w:pStyle w:val="Default"/>
        <w:rPr>
          <w:color w:val="auto"/>
          <w:sz w:val="23"/>
          <w:szCs w:val="23"/>
        </w:rPr>
      </w:pPr>
    </w:p>
    <w:p w14:paraId="7D8956CA" w14:textId="77777777" w:rsidR="00353997" w:rsidRPr="00353997" w:rsidRDefault="00353997" w:rsidP="00353997">
      <w:pPr>
        <w:pStyle w:val="Default"/>
        <w:rPr>
          <w:color w:val="auto"/>
          <w:sz w:val="23"/>
          <w:szCs w:val="23"/>
        </w:rPr>
      </w:pPr>
      <w:r w:rsidRPr="00353997">
        <w:rPr>
          <w:color w:val="auto"/>
          <w:sz w:val="23"/>
          <w:szCs w:val="23"/>
        </w:rPr>
        <w:t>Ethical Consideration: Uphold our commitment to environmental responsibility by ensuring that sustainability practices are integrated throughout the organization. This includes compliance with environmental regulations and standards.</w:t>
      </w:r>
    </w:p>
    <w:p w14:paraId="18D37F8B" w14:textId="77777777" w:rsidR="00353997" w:rsidRPr="00353997" w:rsidRDefault="00353997" w:rsidP="001279C3">
      <w:pPr>
        <w:pStyle w:val="Default"/>
        <w:rPr>
          <w:color w:val="138576" w:themeColor="accent6" w:themeShade="BF"/>
          <w:sz w:val="22"/>
          <w:szCs w:val="22"/>
        </w:rPr>
      </w:pPr>
    </w:p>
    <w:p w14:paraId="04D0AA3A" w14:textId="77777777" w:rsidR="00353997" w:rsidRDefault="00353997" w:rsidP="001279C3">
      <w:pPr>
        <w:pStyle w:val="Default"/>
        <w:rPr>
          <w:color w:val="138576" w:themeColor="accent6" w:themeShade="BF"/>
          <w:sz w:val="40"/>
          <w:szCs w:val="40"/>
        </w:rPr>
      </w:pPr>
    </w:p>
    <w:p w14:paraId="541F256C" w14:textId="77777777" w:rsidR="00353997" w:rsidRPr="00353997" w:rsidRDefault="00353997" w:rsidP="001279C3">
      <w:pPr>
        <w:pStyle w:val="Default"/>
        <w:rPr>
          <w:color w:val="138576" w:themeColor="accent6" w:themeShade="BF"/>
          <w:sz w:val="40"/>
          <w:szCs w:val="40"/>
        </w:rPr>
      </w:pPr>
    </w:p>
    <w:p w14:paraId="49EB7C79" w14:textId="77777777" w:rsidR="00D71504" w:rsidRPr="00D71504" w:rsidRDefault="00D71504" w:rsidP="00D71504">
      <w:pPr>
        <w:pStyle w:val="Default"/>
        <w:rPr>
          <w:color w:val="auto"/>
          <w:sz w:val="23"/>
          <w:szCs w:val="23"/>
        </w:rPr>
      </w:pPr>
    </w:p>
    <w:p w14:paraId="6A12F86F" w14:textId="77777777" w:rsidR="00D71504" w:rsidRPr="00D71504" w:rsidRDefault="00D71504" w:rsidP="00D71504">
      <w:pPr>
        <w:pStyle w:val="Default"/>
        <w:rPr>
          <w:color w:val="auto"/>
        </w:rPr>
      </w:pPr>
    </w:p>
    <w:p w14:paraId="74D1A94A" w14:textId="77777777" w:rsidR="003F3FF3" w:rsidRPr="00D71504" w:rsidRDefault="003F3FF3" w:rsidP="003F3FF3">
      <w:pPr>
        <w:rPr>
          <w:color w:val="auto"/>
        </w:rPr>
      </w:pPr>
    </w:p>
    <w:p w14:paraId="2A587C76" w14:textId="77777777" w:rsidR="003F3FF3" w:rsidRPr="00D71504" w:rsidRDefault="003F3FF3" w:rsidP="003F3FF3">
      <w:pPr>
        <w:rPr>
          <w:color w:val="auto"/>
        </w:rPr>
      </w:pPr>
    </w:p>
    <w:p w14:paraId="1FAB8905" w14:textId="77777777" w:rsidR="003F3FF3" w:rsidRPr="00D71504" w:rsidRDefault="003F3FF3" w:rsidP="003F3FF3">
      <w:pPr>
        <w:rPr>
          <w:color w:val="auto"/>
        </w:rPr>
      </w:pPr>
    </w:p>
    <w:p w14:paraId="12B4499B" w14:textId="77777777" w:rsidR="003F3FF3" w:rsidRPr="00D71504" w:rsidRDefault="003F3FF3" w:rsidP="003F3FF3">
      <w:pPr>
        <w:rPr>
          <w:color w:val="auto"/>
        </w:rPr>
      </w:pPr>
    </w:p>
    <w:p w14:paraId="2978690C" w14:textId="77777777" w:rsidR="003F3FF3" w:rsidRPr="00D71504" w:rsidRDefault="003F3FF3" w:rsidP="003F3FF3">
      <w:pPr>
        <w:rPr>
          <w:color w:val="auto"/>
        </w:rPr>
      </w:pPr>
    </w:p>
    <w:p w14:paraId="0B62AB82" w14:textId="77777777" w:rsidR="003F3FF3" w:rsidRDefault="003F3FF3" w:rsidP="003F3FF3"/>
    <w:p w14:paraId="635A4BE7" w14:textId="77777777" w:rsidR="003F3FF3" w:rsidRDefault="003F3FF3" w:rsidP="003F3FF3"/>
    <w:sectPr w:rsidR="003F3FF3">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A7C3" w14:textId="77777777" w:rsidR="00E54F3F" w:rsidRDefault="00E54F3F" w:rsidP="00C6554A">
      <w:pPr>
        <w:spacing w:before="0" w:after="0" w:line="240" w:lineRule="auto"/>
      </w:pPr>
      <w:r>
        <w:separator/>
      </w:r>
    </w:p>
  </w:endnote>
  <w:endnote w:type="continuationSeparator" w:id="0">
    <w:p w14:paraId="54C7F778" w14:textId="77777777" w:rsidR="00E54F3F" w:rsidRDefault="00E54F3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84AE7"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0AE3B" w14:textId="77777777" w:rsidR="00E54F3F" w:rsidRDefault="00E54F3F" w:rsidP="00C6554A">
      <w:pPr>
        <w:spacing w:before="0" w:after="0" w:line="240" w:lineRule="auto"/>
      </w:pPr>
      <w:r>
        <w:separator/>
      </w:r>
    </w:p>
  </w:footnote>
  <w:footnote w:type="continuationSeparator" w:id="0">
    <w:p w14:paraId="73533414" w14:textId="77777777" w:rsidR="00E54F3F" w:rsidRDefault="00E54F3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6056193">
    <w:abstractNumId w:val="9"/>
  </w:num>
  <w:num w:numId="2" w16cid:durableId="1352755188">
    <w:abstractNumId w:val="8"/>
  </w:num>
  <w:num w:numId="3" w16cid:durableId="652946678">
    <w:abstractNumId w:val="8"/>
  </w:num>
  <w:num w:numId="4" w16cid:durableId="1515142991">
    <w:abstractNumId w:val="9"/>
  </w:num>
  <w:num w:numId="5" w16cid:durableId="1045368550">
    <w:abstractNumId w:val="12"/>
  </w:num>
  <w:num w:numId="6" w16cid:durableId="129135044">
    <w:abstractNumId w:val="10"/>
  </w:num>
  <w:num w:numId="7" w16cid:durableId="934702984">
    <w:abstractNumId w:val="11"/>
  </w:num>
  <w:num w:numId="8" w16cid:durableId="1429231678">
    <w:abstractNumId w:val="7"/>
  </w:num>
  <w:num w:numId="9" w16cid:durableId="549462369">
    <w:abstractNumId w:val="6"/>
  </w:num>
  <w:num w:numId="10" w16cid:durableId="223684442">
    <w:abstractNumId w:val="5"/>
  </w:num>
  <w:num w:numId="11" w16cid:durableId="959607796">
    <w:abstractNumId w:val="4"/>
  </w:num>
  <w:num w:numId="12" w16cid:durableId="1712655335">
    <w:abstractNumId w:val="3"/>
  </w:num>
  <w:num w:numId="13" w16cid:durableId="211575177">
    <w:abstractNumId w:val="2"/>
  </w:num>
  <w:num w:numId="14" w16cid:durableId="564417972">
    <w:abstractNumId w:val="1"/>
  </w:num>
  <w:num w:numId="15" w16cid:durableId="155281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38"/>
    <w:rsid w:val="001279C3"/>
    <w:rsid w:val="002554CD"/>
    <w:rsid w:val="00293B83"/>
    <w:rsid w:val="002A20BA"/>
    <w:rsid w:val="002B4294"/>
    <w:rsid w:val="00333D0D"/>
    <w:rsid w:val="00353997"/>
    <w:rsid w:val="003F3FF3"/>
    <w:rsid w:val="004518AA"/>
    <w:rsid w:val="00486C38"/>
    <w:rsid w:val="004C049F"/>
    <w:rsid w:val="005000E2"/>
    <w:rsid w:val="006A3CE7"/>
    <w:rsid w:val="00C6554A"/>
    <w:rsid w:val="00D71504"/>
    <w:rsid w:val="00E54F3F"/>
    <w:rsid w:val="00E964ED"/>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9C609"/>
  <w15:chartTrackingRefBased/>
  <w15:docId w15:val="{10DD7A2F-91A9-418C-B49F-67FFF538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1AB39F" w:themeColor="accent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Default">
    <w:name w:val="Default"/>
    <w:rsid w:val="00D71504"/>
    <w:pPr>
      <w:autoSpaceDE w:val="0"/>
      <w:autoSpaceDN w:val="0"/>
      <w:adjustRightInd w:val="0"/>
      <w:spacing w:before="0"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3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IN%7b13B850AC-3AC0-4FC2-AA37-EFFF0347FC1D%7d\%7b84FF8583-2B65-48CE-993F-38E3BCE8EEF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{84FF8583-2B65-48CE-993F-38E3BCE8EEF9}tf02835058_win32</Template>
  <TotalTime>0</TotalTime>
  <Pages>12</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Mohit Raj</cp:lastModifiedBy>
  <cp:revision>1</cp:revision>
  <dcterms:created xsi:type="dcterms:W3CDTF">2023-10-29T16:49:00Z</dcterms:created>
  <dcterms:modified xsi:type="dcterms:W3CDTF">2023-10-29T16:50:00Z</dcterms:modified>
</cp:coreProperties>
</file>